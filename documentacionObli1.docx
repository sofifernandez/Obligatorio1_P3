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color w:val="8A0000" w:themeColor="accent1"/>
          <w:spacing w:val="10"/>
          <w:sz w:val="52"/>
          <w:szCs w:val="52"/>
        </w:rPr>
        <w:id w:val="-3363804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sz w:val="22"/>
          <w:szCs w:val="20"/>
          <w:lang w:val="es-MX"/>
        </w:rPr>
      </w:sdtEndPr>
      <w:sdtContent>
        <w:p w14:paraId="332B5554" w14:textId="0D1133CE" w:rsidR="00856E36" w:rsidRPr="00E90C01" w:rsidRDefault="006A23F8" w:rsidP="00D91005">
          <w:pPr>
            <w:pStyle w:val="Sinespaciado"/>
            <w:spacing w:before="120" w:after="24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971E3" wp14:editId="070237E7">
                    <wp:simplePos x="0" y="0"/>
                    <wp:positionH relativeFrom="column">
                      <wp:posOffset>1687830</wp:posOffset>
                    </wp:positionH>
                    <wp:positionV relativeFrom="paragraph">
                      <wp:posOffset>-49530</wp:posOffset>
                    </wp:positionV>
                    <wp:extent cx="2693670" cy="1363980"/>
                    <wp:effectExtent l="0" t="0" r="11430" b="26670"/>
                    <wp:wrapNone/>
                    <wp:docPr id="1" name="Rectángulo: esquinas redondeada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3670" cy="1363980"/>
                            </a:xfrm>
                            <a:prstGeom prst="roundRect">
                              <a:avLst>
                                <a:gd name="adj" fmla="val 416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81808" w14:textId="12C0C2B6" w:rsidR="006A23F8" w:rsidRPr="006A23F8" w:rsidRDefault="006A23F8" w:rsidP="006A23F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2"/>
                                  </w:rPr>
                                </w:pPr>
                                <w:r w:rsidRPr="006A23F8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2"/>
                                  </w:rPr>
                                  <w:t>Universidad ORT Uruguay</w:t>
                                </w:r>
                              </w:p>
                              <w:p w14:paraId="2E7C1C88" w14:textId="5A07A2FD" w:rsidR="006A23F8" w:rsidRPr="006A23F8" w:rsidRDefault="006A23F8" w:rsidP="006A23F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6A23F8">
                                  <w:rPr>
                                    <w:rFonts w:asciiTheme="majorHAnsi" w:hAnsiTheme="majorHAnsi" w:cstheme="majorHAnsi"/>
                                    <w:sz w:val="36"/>
                                    <w:szCs w:val="32"/>
                                  </w:rPr>
                                  <w:t>Facultad de Ingeniería</w:t>
                                </w:r>
                              </w:p>
                              <w:p w14:paraId="36585E18" w14:textId="37B71207" w:rsidR="006A23F8" w:rsidRPr="006A23F8" w:rsidRDefault="006A23F8" w:rsidP="006A23F8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6A23F8">
                                  <w:rPr>
                                    <w:rFonts w:asciiTheme="majorHAnsi" w:hAnsiTheme="majorHAnsi" w:cstheme="majorHAnsi"/>
                                  </w:rPr>
                                  <w:t>Escuela de Tecnología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38971E3" id="Rectángulo: esquinas redondeadas 1" o:spid="_x0000_s1026" style="position:absolute;left:0;text-align:left;margin-left:132.9pt;margin-top:-3.9pt;width:212.1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" fillcolor="#8a0000 [3204]" strokecolor="#400 [1604]" strokeweight="1pt">
                    <v:stroke joinstyle="miter"/>
                    <v:textbox>
                      <w:txbxContent>
                        <w:p w14:paraId="3A981808" w14:textId="12C0C2B6" w:rsidR="006A23F8" w:rsidRPr="006A23F8" w:rsidRDefault="006A23F8" w:rsidP="006A23F8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2"/>
                            </w:rPr>
                          </w:pPr>
                          <w:r w:rsidRPr="006A23F8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2"/>
                            </w:rPr>
                            <w:t>Universidad ORT Uruguay</w:t>
                          </w:r>
                        </w:p>
                        <w:p w14:paraId="2E7C1C88" w14:textId="5A07A2FD" w:rsidR="006A23F8" w:rsidRPr="006A23F8" w:rsidRDefault="006A23F8" w:rsidP="006A23F8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6A23F8">
                            <w:rPr>
                              <w:rFonts w:asciiTheme="majorHAnsi" w:hAnsiTheme="majorHAnsi" w:cstheme="majorHAnsi"/>
                              <w:sz w:val="36"/>
                              <w:szCs w:val="32"/>
                            </w:rPr>
                            <w:t>Facultad de Ingeniería</w:t>
                          </w:r>
                        </w:p>
                        <w:p w14:paraId="36585E18" w14:textId="37B71207" w:rsidR="006A23F8" w:rsidRPr="006A23F8" w:rsidRDefault="006A23F8" w:rsidP="006A23F8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 w:rsidRPr="006A23F8">
                            <w:rPr>
                              <w:rFonts w:asciiTheme="majorHAnsi" w:hAnsiTheme="majorHAnsi" w:cstheme="majorHAnsi"/>
                            </w:rPr>
                            <w:t>Escuela de Tecnología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28BA71F4" w14:textId="77777777" w:rsidR="006A23F8" w:rsidRDefault="00856E36" w:rsidP="00856E36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90C01">
            <w:rPr>
              <w:rFonts w:ascii="Times New Roman" w:hAnsi="Times New Roman" w:cs="Times New Roman"/>
              <w:sz w:val="52"/>
              <w:szCs w:val="52"/>
            </w:rPr>
            <w:t>Obligatorio</w:t>
          </w:r>
          <w:r w:rsidR="006A23F8">
            <w:rPr>
              <w:rFonts w:ascii="Times New Roman" w:hAnsi="Times New Roman" w:cs="Times New Roman"/>
              <w:sz w:val="52"/>
              <w:szCs w:val="52"/>
            </w:rPr>
            <w:t xml:space="preserve"> (1)</w:t>
          </w:r>
          <w:r w:rsidRPr="00E90C01">
            <w:rPr>
              <w:rFonts w:ascii="Times New Roman" w:hAnsi="Times New Roman" w:cs="Times New Roman"/>
              <w:sz w:val="52"/>
              <w:szCs w:val="52"/>
            </w:rPr>
            <w:t xml:space="preserve"> </w:t>
          </w:r>
        </w:p>
        <w:p w14:paraId="20754E23" w14:textId="54D8B38C" w:rsidR="00856E36" w:rsidRPr="00E90C01" w:rsidRDefault="00734578" w:rsidP="00856E36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Programación 3</w:t>
          </w:r>
          <w:r w:rsidR="00856E36">
            <w:br/>
          </w:r>
          <w:r w:rsidR="00C42D95">
            <w:rPr>
              <w:rFonts w:ascii="Times New Roman" w:hAnsi="Times New Roman" w:cs="Times New Roman"/>
              <w:sz w:val="52"/>
              <w:szCs w:val="52"/>
            </w:rPr>
            <w:t xml:space="preserve">- </w:t>
          </w:r>
          <w:r w:rsidR="0081317A">
            <w:rPr>
              <w:rFonts w:ascii="Times New Roman" w:hAnsi="Times New Roman" w:cs="Times New Roman"/>
              <w:sz w:val="52"/>
              <w:szCs w:val="52"/>
            </w:rPr>
            <w:t>Documentación</w:t>
          </w:r>
          <w:r w:rsidR="00C42D95">
            <w:rPr>
              <w:rFonts w:ascii="Times New Roman" w:hAnsi="Times New Roman" w:cs="Times New Roman"/>
              <w:sz w:val="52"/>
              <w:szCs w:val="52"/>
            </w:rPr>
            <w:t xml:space="preserve"> -</w:t>
          </w:r>
        </w:p>
        <w:p w14:paraId="481B26AA" w14:textId="54A73587" w:rsidR="008630D2" w:rsidRDefault="008630D2" w:rsidP="00C42D95">
          <w:pPr>
            <w:pStyle w:val="Sinespaciado"/>
            <w:spacing w:before="1200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val="es-MX"/>
            </w:rPr>
            <w:drawing>
              <wp:inline distT="0" distB="0" distL="0" distR="0" wp14:anchorId="2DBD59DB" wp14:editId="44948244">
                <wp:extent cx="1162050" cy="1524519"/>
                <wp:effectExtent l="19050" t="19050" r="19050" b="19050"/>
                <wp:docPr id="3" name="Imagen 3" descr="Hombre con barba y bigote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Hombre con barba y bigote&#10;&#10;Descripción generada automá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4701" cy="15411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  <w:p w14:paraId="4250FAC4" w14:textId="77777777" w:rsidR="00C42D95" w:rsidRDefault="006745B8" w:rsidP="00C42D95">
          <w:pPr>
            <w:pStyle w:val="Sinespaciado"/>
            <w:spacing w:before="0" w:after="24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Lucas Divenuto-</w:t>
          </w:r>
          <w:r w:rsidR="00C42D95">
            <w:rPr>
              <w:rFonts w:ascii="Times New Roman" w:hAnsi="Times New Roman" w:cs="Times New Roman"/>
            </w:rPr>
            <w:t>293644</w:t>
          </w:r>
        </w:p>
        <w:p w14:paraId="4F43474A" w14:textId="39F960A8" w:rsidR="00BD5338" w:rsidRPr="00E90C01" w:rsidRDefault="00D91005" w:rsidP="00C42D95">
          <w:pPr>
            <w:pStyle w:val="Sinespaciado"/>
            <w:spacing w:before="0" w:after="240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421450C2" wp14:editId="2C22FC1B">
                <wp:extent cx="1196469" cy="1424940"/>
                <wp:effectExtent l="19050" t="19050" r="22860" b="22860"/>
                <wp:docPr id="1918850154" name="Picture 1918850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850154" name="Picture 191885015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089" cy="14304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9B3AB1">
            <w:br/>
          </w:r>
          <w:r w:rsidR="009B3AB1" w:rsidRPr="00E90C01">
            <w:rPr>
              <w:rFonts w:ascii="Times New Roman" w:hAnsi="Times New Roman" w:cs="Times New Roman"/>
            </w:rPr>
            <w:t xml:space="preserve">Sofía Fernández </w:t>
          </w:r>
          <w:r w:rsidR="00BD5338" w:rsidRPr="00E90C01">
            <w:rPr>
              <w:rFonts w:ascii="Times New Roman" w:hAnsi="Times New Roman" w:cs="Times New Roman"/>
            </w:rPr>
            <w:t>–</w:t>
          </w:r>
          <w:r w:rsidR="009B3AB1" w:rsidRPr="00E90C01">
            <w:rPr>
              <w:rFonts w:ascii="Times New Roman" w:hAnsi="Times New Roman" w:cs="Times New Roman"/>
            </w:rPr>
            <w:t xml:space="preserve"> </w:t>
          </w:r>
          <w:r w:rsidR="00BD5338" w:rsidRPr="00E90C01">
            <w:rPr>
              <w:rFonts w:ascii="Times New Roman" w:hAnsi="Times New Roman" w:cs="Times New Roman"/>
            </w:rPr>
            <w:t>292523</w:t>
          </w:r>
        </w:p>
        <w:p w14:paraId="6312D306" w14:textId="13CE82F7" w:rsidR="00363D3D" w:rsidRPr="008C4F5B" w:rsidRDefault="006A23F8" w:rsidP="00C42D95">
          <w:pPr>
            <w:pStyle w:val="Sinespaciado"/>
            <w:spacing w:before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C4F5B">
            <w:rPr>
              <w:rFonts w:ascii="Times New Roman" w:hAnsi="Times New Roman" w:cs="Times New Roman"/>
              <w:sz w:val="28"/>
              <w:szCs w:val="28"/>
            </w:rPr>
            <w:t>N3C</w:t>
          </w:r>
          <w:r w:rsidR="00363D3D" w:rsidRPr="008C4F5B">
            <w:rPr>
              <w:rFonts w:ascii="Times New Roman" w:hAnsi="Times New Roman" w:cs="Times New Roman"/>
              <w:sz w:val="28"/>
              <w:szCs w:val="28"/>
            </w:rPr>
            <w:br/>
            <w:t xml:space="preserve">Docente: </w:t>
          </w:r>
          <w:r w:rsidR="00734578">
            <w:rPr>
              <w:rFonts w:ascii="Times New Roman" w:hAnsi="Times New Roman" w:cs="Times New Roman"/>
              <w:sz w:val="28"/>
              <w:szCs w:val="28"/>
            </w:rPr>
            <w:t>Plinio</w:t>
          </w:r>
          <w:r w:rsidR="00431943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431943">
            <w:rPr>
              <w:rFonts w:ascii="Times New Roman" w:hAnsi="Times New Roman" w:cs="Times New Roman"/>
              <w:sz w:val="28"/>
              <w:szCs w:val="28"/>
            </w:rPr>
            <w:t>Gañi</w:t>
          </w:r>
          <w:proofErr w:type="spellEnd"/>
          <w:r w:rsidR="00C42D95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A458652" w14:textId="6BF08CF3" w:rsidR="0064146C" w:rsidRDefault="00431943" w:rsidP="00C42D95">
          <w:pPr>
            <w:pStyle w:val="Sinespaciado"/>
            <w:spacing w:before="0" w:after="240"/>
            <w:jc w:val="center"/>
            <w:rPr>
              <w:rFonts w:ascii="Times New Roman" w:hAnsi="Times New Roman" w:cs="Times New Roman"/>
              <w:sz w:val="28"/>
              <w:szCs w:val="28"/>
            </w:rPr>
            <w:sectPr w:rsidR="0064146C" w:rsidSect="00B77F15">
              <w:footerReference w:type="default" r:id="rId10"/>
              <w:pgSz w:w="11906" w:h="16838"/>
              <w:pgMar w:top="1440" w:right="1080" w:bottom="1440" w:left="108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  <w:r w:rsidR="006A23F8" w:rsidRPr="008C4F5B">
            <w:rPr>
              <w:rFonts w:ascii="Times New Roman" w:hAnsi="Times New Roman" w:cs="Times New Roman"/>
              <w:sz w:val="28"/>
              <w:szCs w:val="28"/>
            </w:rPr>
            <w:t>/05/2023</w:t>
          </w:r>
        </w:p>
        <w:bookmarkStart w:id="0" w:name="_Toc134700793" w:displacedByCustomXml="next"/>
        <w:sdt>
          <w:sdtPr>
            <w:rPr>
              <w:rFonts w:asciiTheme="minorHAnsi" w:hAnsiTheme="minorHAnsi"/>
              <w:b w:val="0"/>
              <w:caps/>
              <w:color w:val="auto"/>
              <w:spacing w:val="0"/>
              <w:sz w:val="20"/>
              <w:lang w:val="es-ES"/>
            </w:rPr>
            <w:id w:val="-1160998932"/>
            <w:docPartObj>
              <w:docPartGallery w:val="Table of Contents"/>
              <w:docPartUnique/>
            </w:docPartObj>
          </w:sdtPr>
          <w:sdtEndPr>
            <w:rPr>
              <w:bCs/>
              <w:caps w:val="0"/>
              <w:sz w:val="22"/>
            </w:rPr>
          </w:sdtEndPr>
          <w:sdtContent>
            <w:p w14:paraId="5C88E32D" w14:textId="77777777" w:rsidR="00E51EAC" w:rsidRDefault="00871788" w:rsidP="00286617">
              <w:pPr>
                <w:pStyle w:val="Ttulo3"/>
                <w:rPr>
                  <w:lang w:val="es-ES"/>
                </w:rPr>
              </w:pPr>
              <w:r>
                <w:rPr>
                  <w:lang w:val="es-ES"/>
                </w:rPr>
                <w:t>Índice</w:t>
              </w:r>
              <w:bookmarkEnd w:id="0"/>
            </w:p>
            <w:p w14:paraId="0A801D5A" w14:textId="77777777" w:rsidR="007A2AC7" w:rsidRDefault="007A2AC7">
              <w:pPr>
                <w:pStyle w:val="TDC1"/>
              </w:pPr>
              <w:r>
                <w:t>Documento de análisis</w:t>
              </w:r>
            </w:p>
            <w:p w14:paraId="5981180B" w14:textId="7D655CC5" w:rsidR="00684C6E" w:rsidRDefault="00E51EAC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4700793" w:history="1">
                <w:r w:rsidR="00684C6E" w:rsidRPr="001006C2">
                  <w:rPr>
                    <w:rStyle w:val="Hipervnculo"/>
                    <w:noProof/>
                    <w:lang w:val="es-ES"/>
                  </w:rPr>
                  <w:t>Índice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_Toc134700793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 w:rsidR="004447D8">
                  <w:rPr>
                    <w:noProof/>
                    <w:webHidden/>
                  </w:rPr>
                  <w:t>0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488456EE" w14:textId="15F82C76" w:rsidR="00684C6E" w:rsidRDefault="004447D8">
              <w:pPr>
                <w:pStyle w:val="TDC1"/>
                <w:rPr>
                  <w:b w:val="0"/>
                  <w:bCs w:val="0"/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794" w:history="1">
                <w:r w:rsidR="00684C6E" w:rsidRPr="001006C2">
                  <w:rPr>
                    <w:rStyle w:val="Hipervnculo"/>
                    <w:noProof/>
                    <w:lang w:val="es-MX"/>
                  </w:rPr>
                  <w:t>Requerimientos funcionales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_Toc134700794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1807C8BF" w14:textId="463C6E2A" w:rsidR="00684C6E" w:rsidRDefault="004447D8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795" w:history="1">
                <w:r w:rsidR="00684C6E" w:rsidRPr="001006C2">
                  <w:rPr>
                    <w:rStyle w:val="Hipervnculo"/>
                    <w:noProof/>
                    <w:lang w:val="es-MX"/>
                  </w:rPr>
                  <w:t>Usuario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_Toc134700795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DAD0A85" w14:textId="1C2E6B23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796" w:history="1">
                <w:r w:rsidR="00684C6E" w:rsidRPr="001006C2">
                  <w:rPr>
                    <w:rStyle w:val="Hipervnculo"/>
                    <w:noProof/>
                    <w:lang w:val="es-MX"/>
                  </w:rPr>
                  <w:t>Login()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_Toc134700796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27986ED" w14:textId="577FB93E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797" w:history="1">
                <w:r w:rsidR="00684C6E" w:rsidRPr="001006C2">
                  <w:rPr>
                    <w:rStyle w:val="Hipervnculo"/>
                    <w:noProof/>
                    <w:lang w:val="es-MX"/>
                  </w:rPr>
                  <w:t>Usuarios y contraseñas precargados: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_Toc134700797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3B3A209E" w14:textId="45716762" w:rsidR="00684C6E" w:rsidRDefault="004447D8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798" w:history="1">
                <w:r w:rsidR="00684C6E" w:rsidRPr="001006C2">
                  <w:rPr>
                    <w:rStyle w:val="Hipervnculo"/>
                    <w:noProof/>
                  </w:rPr>
                  <w:t>Cabañas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_Toc134700798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4002243E" w14:textId="21E2AC3A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799" w:history="1">
                <w:r w:rsidR="00684C6E" w:rsidRPr="001006C2">
                  <w:rPr>
                    <w:rStyle w:val="Hipervnculo"/>
                    <w:noProof/>
                  </w:rPr>
                  <w:t>Add()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_Toc134700799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2D352602" w14:textId="67F61E0B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0" w:history="1">
                <w:r w:rsidR="00684C6E" w:rsidRPr="001006C2">
                  <w:rPr>
                    <w:rStyle w:val="Hipervnculo"/>
                    <w:noProof/>
                  </w:rPr>
                  <w:t>FindById()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_Toc134700800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6AFFD924" w14:textId="522F150B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1" w:history="1">
                <w:r w:rsidR="00684C6E" w:rsidRPr="001006C2">
                  <w:rPr>
                    <w:rStyle w:val="Hipervnculo"/>
                    <w:noProof/>
                  </w:rPr>
                  <w:t>FindAll()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_Toc134700801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43A1FAE" w14:textId="0CC8EC24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2" w:history="1">
                <w:r w:rsidR="00684C6E" w:rsidRPr="001006C2">
                  <w:rPr>
                    <w:rStyle w:val="Hipervnculo"/>
                    <w:noProof/>
                  </w:rPr>
                  <w:t>FindCabanaNombre()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_Toc134700802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4DE3BBC" w14:textId="12483406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3" w:history="1">
                <w:r w:rsidR="00684C6E" w:rsidRPr="001006C2">
                  <w:rPr>
                    <w:rStyle w:val="Hipervnculo"/>
                    <w:noProof/>
                  </w:rPr>
                  <w:t>FindCabanaMax()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_Toc134700803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0CA6A04C" w14:textId="68462EAF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4" w:history="1">
                <w:r w:rsidR="00684C6E" w:rsidRPr="001006C2">
                  <w:rPr>
                    <w:rStyle w:val="Hipervnculo"/>
                    <w:noProof/>
                  </w:rPr>
                  <w:t>FindCabanaTipo()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_Toc134700804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6F6046F8" w14:textId="4ABA04EF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5" w:history="1">
                <w:r w:rsidR="00684C6E" w:rsidRPr="001006C2">
                  <w:rPr>
                    <w:rStyle w:val="Hipervnculo"/>
                    <w:noProof/>
                  </w:rPr>
                  <w:t>FindCabanasHabilitadas()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_Toc134700805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5B8F7D3F" w14:textId="2FB58C97" w:rsidR="00684C6E" w:rsidRDefault="004447D8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6" w:history="1">
                <w:r w:rsidR="00684C6E" w:rsidRPr="001006C2">
                  <w:rPr>
                    <w:rStyle w:val="Hipervnculo"/>
                    <w:noProof/>
                  </w:rPr>
                  <w:t>Tipos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_Toc134700806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2AC4BC1F" w14:textId="2A72DA57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7" w:history="1">
                <w:r w:rsidR="00684C6E" w:rsidRPr="001006C2">
                  <w:rPr>
                    <w:rStyle w:val="Hipervnculo"/>
                    <w:noProof/>
                  </w:rPr>
                  <w:t>Add()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_Toc134700807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5871A9C2" w14:textId="0FD24E0A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8" w:history="1">
                <w:r w:rsidR="00684C6E" w:rsidRPr="001006C2">
                  <w:rPr>
                    <w:rStyle w:val="Hipervnculo"/>
                    <w:noProof/>
                  </w:rPr>
                  <w:t>FindById()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_Toc134700808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1B8A4FAB" w14:textId="6C194D7F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09" w:history="1">
                <w:r w:rsidR="00684C6E" w:rsidRPr="001006C2">
                  <w:rPr>
                    <w:rStyle w:val="Hipervnculo"/>
                    <w:noProof/>
                  </w:rPr>
                  <w:t>FindAll()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_Toc134700809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241F24F2" w14:textId="36CE81EC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0" w:history="1">
                <w:r w:rsidR="00684C6E" w:rsidRPr="001006C2">
                  <w:rPr>
                    <w:rStyle w:val="Hipervnculo"/>
                    <w:noProof/>
                  </w:rPr>
                  <w:t>FindTipoByNombre()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_Toc134700810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59D918E0" w14:textId="60E0752F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1" w:history="1">
                <w:r w:rsidR="00684C6E" w:rsidRPr="001006C2">
                  <w:rPr>
                    <w:rStyle w:val="Hipervnculo"/>
                    <w:noProof/>
                  </w:rPr>
                  <w:t>Remove()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_Toc134700811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89C35B8" w14:textId="795F96D6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2" w:history="1">
                <w:r w:rsidR="00684C6E" w:rsidRPr="001006C2">
                  <w:rPr>
                    <w:rStyle w:val="Hipervnculo"/>
                    <w:noProof/>
                  </w:rPr>
                  <w:t>Update()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_Toc134700812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1BC5C6B6" w14:textId="7311E662" w:rsidR="00684C6E" w:rsidRDefault="004447D8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3" w:history="1">
                <w:r w:rsidR="00684C6E" w:rsidRPr="001006C2">
                  <w:rPr>
                    <w:rStyle w:val="Hipervnculo"/>
                    <w:noProof/>
                  </w:rPr>
                  <w:t>Mantenimientos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_Toc134700813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0D64F921" w14:textId="3AFE6EED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4" w:history="1">
                <w:r w:rsidR="00684C6E" w:rsidRPr="001006C2">
                  <w:rPr>
                    <w:rStyle w:val="Hipervnculo"/>
                    <w:noProof/>
                  </w:rPr>
                  <w:t>Add()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_Toc134700814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5B625A0" w14:textId="614C353C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5" w:history="1">
                <w:r w:rsidR="00684C6E" w:rsidRPr="001006C2">
                  <w:rPr>
                    <w:rStyle w:val="Hipervnculo"/>
                    <w:noProof/>
                  </w:rPr>
                  <w:t>FindMantenimientosCabana()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_Toc134700815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67CE65A1" w14:textId="6325D4B0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6" w:history="1">
                <w:r w:rsidR="00684C6E" w:rsidRPr="001006C2">
                  <w:rPr>
                    <w:rStyle w:val="Hipervnculo"/>
                    <w:noProof/>
                  </w:rPr>
                  <w:t>FindMantenimientosFechas()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_Toc134700816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741DD117" w14:textId="3E06623B" w:rsidR="00684C6E" w:rsidRDefault="004447D8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7" w:history="1">
                <w:r w:rsidR="00684C6E" w:rsidRPr="001006C2">
                  <w:rPr>
                    <w:rStyle w:val="Hipervnculo"/>
                    <w:noProof/>
                  </w:rPr>
                  <w:t>Parámetros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_Toc134700817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36EB4602" w14:textId="3205E951" w:rsidR="00684C6E" w:rsidRDefault="004447D8">
              <w:pPr>
                <w:pStyle w:val="TDC3"/>
                <w:tabs>
                  <w:tab w:val="right" w:leader="dot" w:pos="9736"/>
                </w:tabs>
                <w:rPr>
                  <w:noProof/>
                  <w:kern w:val="2"/>
                  <w:szCs w:val="22"/>
                  <w:lang w:eastAsia="es-UY"/>
                  <w14:ligatures w14:val="standardContextual"/>
                </w:rPr>
              </w:pPr>
              <w:hyperlink w:anchor="_Toc134700818" w:history="1">
                <w:r w:rsidR="00684C6E" w:rsidRPr="001006C2">
                  <w:rPr>
                    <w:rStyle w:val="Hipervnculo"/>
                    <w:noProof/>
                  </w:rPr>
                  <w:t>ValorParametro()</w:t>
                </w:r>
                <w:r w:rsidR="00684C6E">
                  <w:rPr>
                    <w:noProof/>
                    <w:webHidden/>
                  </w:rPr>
                  <w:tab/>
                </w:r>
                <w:r w:rsidR="00684C6E">
                  <w:rPr>
                    <w:noProof/>
                    <w:webHidden/>
                  </w:rPr>
                  <w:fldChar w:fldCharType="begin"/>
                </w:r>
                <w:r w:rsidR="00684C6E">
                  <w:rPr>
                    <w:noProof/>
                    <w:webHidden/>
                  </w:rPr>
                  <w:instrText xml:space="preserve"> PAGEREF _Toc134700818 \h </w:instrText>
                </w:r>
                <w:r w:rsidR="00684C6E">
                  <w:rPr>
                    <w:noProof/>
                    <w:webHidden/>
                  </w:rPr>
                </w:r>
                <w:r w:rsidR="00684C6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684C6E">
                  <w:rPr>
                    <w:noProof/>
                    <w:webHidden/>
                  </w:rPr>
                  <w:fldChar w:fldCharType="end"/>
                </w:r>
              </w:hyperlink>
            </w:p>
            <w:p w14:paraId="47860188" w14:textId="7AE98EDE" w:rsidR="00E51EAC" w:rsidRPr="00CF73D1" w:rsidRDefault="00E51EA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3A76FF37" w14:textId="65EFA163" w:rsidR="00E90C01" w:rsidRPr="006A23F8" w:rsidRDefault="004518EF" w:rsidP="006A23F8">
          <w:pPr>
            <w:rPr>
              <w:rFonts w:asciiTheme="majorHAnsi" w:eastAsiaTheme="majorEastAsia" w:hAnsiTheme="majorHAnsi" w:cstheme="majorBidi"/>
              <w:caps/>
              <w:color w:val="8A0000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0229B56E" w14:textId="520889D0" w:rsidR="00EC413A" w:rsidRDefault="00D86138" w:rsidP="00A3091C">
      <w:pPr>
        <w:pStyle w:val="Ttulo1"/>
        <w:rPr>
          <w:lang w:val="es-MX"/>
        </w:rPr>
      </w:pPr>
      <w:bookmarkStart w:id="1" w:name="_Toc134700794"/>
      <w:r>
        <w:rPr>
          <w:lang w:val="es-MX"/>
        </w:rPr>
        <w:lastRenderedPageBreak/>
        <w:t>Requerimientos funcionales</w:t>
      </w:r>
      <w:bookmarkEnd w:id="1"/>
    </w:p>
    <w:p w14:paraId="6552DD6E" w14:textId="5A4700FC" w:rsidR="00C42D95" w:rsidRDefault="00E413B7" w:rsidP="00820B2B">
      <w:pPr>
        <w:pStyle w:val="Ttulo2"/>
        <w:rPr>
          <w:lang w:val="es-MX"/>
        </w:rPr>
      </w:pPr>
      <w:bookmarkStart w:id="2" w:name="_Toc134700795"/>
      <w:r>
        <w:rPr>
          <w:lang w:val="es-MX"/>
        </w:rPr>
        <w:t>Usuario</w:t>
      </w:r>
      <w:bookmarkEnd w:id="2"/>
    </w:p>
    <w:p w14:paraId="75F84633" w14:textId="13F06994" w:rsidR="00820B2B" w:rsidRDefault="00232E8A" w:rsidP="000A4533">
      <w:pPr>
        <w:pStyle w:val="Ttulo3"/>
        <w:rPr>
          <w:lang w:val="es-MX"/>
        </w:rPr>
      </w:pPr>
      <w:bookmarkStart w:id="3" w:name="_Toc134700796"/>
      <w:proofErr w:type="spellStart"/>
      <w:proofErr w:type="gramStart"/>
      <w:r>
        <w:rPr>
          <w:lang w:val="es-MX"/>
        </w:rPr>
        <w:t>Login</w:t>
      </w:r>
      <w:proofErr w:type="spellEnd"/>
      <w:r w:rsidR="000A4533">
        <w:rPr>
          <w:lang w:val="es-MX"/>
        </w:rPr>
        <w:t>(</w:t>
      </w:r>
      <w:proofErr w:type="gramEnd"/>
      <w:r w:rsidR="000A4533">
        <w:rPr>
          <w:lang w:val="es-MX"/>
        </w:rPr>
        <w:t>)</w:t>
      </w:r>
      <w:bookmarkEnd w:id="3"/>
    </w:p>
    <w:p w14:paraId="20584B3B" w14:textId="5336E133" w:rsidR="000A4533" w:rsidRDefault="000A4533" w:rsidP="00E123B7">
      <w:pPr>
        <w:spacing w:before="0" w:after="0"/>
        <w:rPr>
          <w:lang w:val="es-MX"/>
        </w:rPr>
      </w:pPr>
      <w:r w:rsidRPr="00E123B7">
        <w:rPr>
          <w:b/>
          <w:bCs/>
          <w:lang w:val="es-MX"/>
        </w:rPr>
        <w:t>Ubicación</w:t>
      </w:r>
      <w:r>
        <w:rPr>
          <w:lang w:val="es-MX"/>
        </w:rPr>
        <w:t>: Datos/</w:t>
      </w:r>
      <w:r w:rsidR="002C1CFB">
        <w:rPr>
          <w:lang w:val="es-MX"/>
        </w:rPr>
        <w:t>Repositorios/</w:t>
      </w:r>
      <w:proofErr w:type="spellStart"/>
      <w:r>
        <w:rPr>
          <w:lang w:val="es-MX"/>
        </w:rPr>
        <w:t>RepositorioUsuario</w:t>
      </w:r>
      <w:proofErr w:type="spellEnd"/>
    </w:p>
    <w:p w14:paraId="357F930A" w14:textId="219F729F" w:rsidR="000A4533" w:rsidRDefault="000A4533" w:rsidP="00E123B7">
      <w:pPr>
        <w:spacing w:before="0" w:after="0"/>
        <w:rPr>
          <w:lang w:val="es-MX"/>
        </w:rPr>
      </w:pPr>
      <w:r w:rsidRPr="00E123B7">
        <w:rPr>
          <w:b/>
          <w:bCs/>
          <w:lang w:val="es-MX"/>
        </w:rPr>
        <w:t>Parámetros</w:t>
      </w:r>
      <w:r>
        <w:rPr>
          <w:lang w:val="es-MX"/>
        </w:rPr>
        <w:t xml:space="preserve">: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email,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password</w:t>
      </w:r>
      <w:proofErr w:type="spellEnd"/>
      <w:proofErr w:type="gramEnd"/>
    </w:p>
    <w:p w14:paraId="2B65BD54" w14:textId="415AED3D" w:rsidR="00820B2B" w:rsidRDefault="00E123B7" w:rsidP="00E123B7">
      <w:pPr>
        <w:spacing w:before="0" w:after="0"/>
        <w:rPr>
          <w:lang w:val="es-MX"/>
        </w:rPr>
      </w:pPr>
      <w:r w:rsidRPr="00E123B7">
        <w:rPr>
          <w:b/>
          <w:bCs/>
          <w:lang w:val="es-MX"/>
        </w:rPr>
        <w:t>Función</w:t>
      </w:r>
      <w:r>
        <w:rPr>
          <w:lang w:val="es-MX"/>
        </w:rPr>
        <w:t xml:space="preserve">: </w:t>
      </w:r>
      <w:r w:rsidR="00232E8A">
        <w:rPr>
          <w:lang w:val="es-MX"/>
        </w:rPr>
        <w:t>Permite el ingreso al sistema para poder acceder a todas las funcionalidades. Recibe</w:t>
      </w:r>
      <w:r w:rsidR="00C71004">
        <w:rPr>
          <w:lang w:val="es-MX"/>
        </w:rPr>
        <w:t xml:space="preserve"> dos parámetros de tipo </w:t>
      </w:r>
      <w:proofErr w:type="spellStart"/>
      <w:r w:rsidR="00C71004">
        <w:rPr>
          <w:lang w:val="es-MX"/>
        </w:rPr>
        <w:t>string</w:t>
      </w:r>
      <w:proofErr w:type="spellEnd"/>
      <w:r w:rsidR="00C71004">
        <w:rPr>
          <w:lang w:val="es-MX"/>
        </w:rPr>
        <w:t xml:space="preserve"> que representan un </w:t>
      </w:r>
      <w:r w:rsidR="00286617">
        <w:rPr>
          <w:lang w:val="es-MX"/>
        </w:rPr>
        <w:t>usuario</w:t>
      </w:r>
      <w:r w:rsidR="00C71004">
        <w:rPr>
          <w:lang w:val="es-MX"/>
        </w:rPr>
        <w:t xml:space="preserve"> y una contraseña.</w:t>
      </w:r>
    </w:p>
    <w:p w14:paraId="2682A0CB" w14:textId="36292E57" w:rsidR="00D90419" w:rsidRDefault="00D90419" w:rsidP="00D90419">
      <w:pPr>
        <w:pStyle w:val="Ttulo3"/>
        <w:rPr>
          <w:lang w:val="es-MX"/>
        </w:rPr>
      </w:pPr>
      <w:bookmarkStart w:id="4" w:name="_Toc134700797"/>
      <w:r>
        <w:rPr>
          <w:lang w:val="es-MX"/>
        </w:rPr>
        <w:t>Usuarios y contraseñas precargados:</w:t>
      </w:r>
      <w:bookmarkEnd w:id="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868"/>
        <w:gridCol w:w="4868"/>
      </w:tblGrid>
      <w:tr w:rsidR="00D90419" w14:paraId="13D3938A" w14:textId="77777777" w:rsidTr="00992E77">
        <w:trPr>
          <w:jc w:val="center"/>
        </w:trPr>
        <w:tc>
          <w:tcPr>
            <w:tcW w:w="4868" w:type="dxa"/>
          </w:tcPr>
          <w:p w14:paraId="391E38A9" w14:textId="6CEEA783" w:rsidR="00D90419" w:rsidRPr="00D90419" w:rsidRDefault="00D90419" w:rsidP="00D90419">
            <w:pPr>
              <w:jc w:val="center"/>
              <w:rPr>
                <w:b/>
                <w:bCs/>
                <w:sz w:val="24"/>
                <w:szCs w:val="22"/>
                <w:lang w:val="es-MX"/>
              </w:rPr>
            </w:pPr>
            <w:r w:rsidRPr="00D90419">
              <w:rPr>
                <w:b/>
                <w:bCs/>
                <w:sz w:val="24"/>
                <w:szCs w:val="22"/>
                <w:lang w:val="es-MX"/>
              </w:rPr>
              <w:t>Usuario</w:t>
            </w:r>
          </w:p>
        </w:tc>
        <w:tc>
          <w:tcPr>
            <w:tcW w:w="4868" w:type="dxa"/>
          </w:tcPr>
          <w:p w14:paraId="57708CBA" w14:textId="484FA227" w:rsidR="00D90419" w:rsidRPr="00D90419" w:rsidRDefault="00D90419" w:rsidP="00D90419">
            <w:pPr>
              <w:jc w:val="center"/>
              <w:rPr>
                <w:b/>
                <w:bCs/>
                <w:sz w:val="24"/>
                <w:szCs w:val="22"/>
                <w:lang w:val="es-MX"/>
              </w:rPr>
            </w:pPr>
            <w:r w:rsidRPr="00D90419">
              <w:rPr>
                <w:b/>
                <w:bCs/>
                <w:sz w:val="24"/>
                <w:szCs w:val="22"/>
                <w:lang w:val="es-MX"/>
              </w:rPr>
              <w:t>Contraseña</w:t>
            </w:r>
          </w:p>
        </w:tc>
      </w:tr>
      <w:tr w:rsidR="00D90419" w14:paraId="45205995" w14:textId="77777777" w:rsidTr="00992E77">
        <w:trPr>
          <w:jc w:val="center"/>
        </w:trPr>
        <w:tc>
          <w:tcPr>
            <w:tcW w:w="4868" w:type="dxa"/>
          </w:tcPr>
          <w:p w14:paraId="36CFD20D" w14:textId="7D36E383" w:rsidR="00D90419" w:rsidRDefault="00992E77" w:rsidP="00992E7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sofi@gmail.com</w:t>
            </w:r>
          </w:p>
        </w:tc>
        <w:tc>
          <w:tcPr>
            <w:tcW w:w="4868" w:type="dxa"/>
          </w:tcPr>
          <w:p w14:paraId="5DBA0A0C" w14:textId="399FDC9C" w:rsidR="00D90419" w:rsidRDefault="00751FAE" w:rsidP="00992E77">
            <w:pPr>
              <w:jc w:val="center"/>
              <w:rPr>
                <w:lang w:val="es-MX"/>
              </w:rPr>
            </w:pPr>
            <w:r w:rsidRPr="00751FAE">
              <w:rPr>
                <w:lang w:val="es-MX"/>
              </w:rPr>
              <w:t>1234abC</w:t>
            </w:r>
          </w:p>
        </w:tc>
      </w:tr>
      <w:tr w:rsidR="00D90419" w14:paraId="4B682BA3" w14:textId="77777777" w:rsidTr="00992E77">
        <w:trPr>
          <w:jc w:val="center"/>
        </w:trPr>
        <w:tc>
          <w:tcPr>
            <w:tcW w:w="4868" w:type="dxa"/>
          </w:tcPr>
          <w:p w14:paraId="05198033" w14:textId="38BD4A2F" w:rsidR="00D90419" w:rsidRDefault="00992E77" w:rsidP="00992E7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lucas@gmail.com</w:t>
            </w:r>
          </w:p>
        </w:tc>
        <w:tc>
          <w:tcPr>
            <w:tcW w:w="4868" w:type="dxa"/>
          </w:tcPr>
          <w:p w14:paraId="3E57DA8D" w14:textId="0E90A845" w:rsidR="00D90419" w:rsidRDefault="00751FAE" w:rsidP="00992E77">
            <w:pPr>
              <w:jc w:val="center"/>
              <w:rPr>
                <w:lang w:val="es-MX"/>
              </w:rPr>
            </w:pPr>
            <w:r w:rsidRPr="00751FAE">
              <w:rPr>
                <w:lang w:val="es-MX"/>
              </w:rPr>
              <w:t>7654abC</w:t>
            </w:r>
          </w:p>
        </w:tc>
      </w:tr>
      <w:tr w:rsidR="00D90419" w14:paraId="57F0A935" w14:textId="77777777" w:rsidTr="00992E77">
        <w:trPr>
          <w:jc w:val="center"/>
        </w:trPr>
        <w:tc>
          <w:tcPr>
            <w:tcW w:w="4868" w:type="dxa"/>
          </w:tcPr>
          <w:p w14:paraId="765EF2F0" w14:textId="358AA51C" w:rsidR="00D90419" w:rsidRDefault="00992E77" w:rsidP="00992E7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admin@gmail.com</w:t>
            </w:r>
          </w:p>
        </w:tc>
        <w:tc>
          <w:tcPr>
            <w:tcW w:w="4868" w:type="dxa"/>
          </w:tcPr>
          <w:p w14:paraId="339AE284" w14:textId="2DCE9B9E" w:rsidR="00D90419" w:rsidRDefault="00751FAE" w:rsidP="00992E77">
            <w:pPr>
              <w:jc w:val="center"/>
              <w:rPr>
                <w:lang w:val="es-MX"/>
              </w:rPr>
            </w:pPr>
            <w:r w:rsidRPr="00751FAE">
              <w:rPr>
                <w:lang w:val="es-MX"/>
              </w:rPr>
              <w:t>Qwerty1</w:t>
            </w:r>
          </w:p>
        </w:tc>
      </w:tr>
    </w:tbl>
    <w:p w14:paraId="165BDA91" w14:textId="77777777" w:rsidR="001C5E5D" w:rsidRPr="00C42D95" w:rsidRDefault="001C5E5D" w:rsidP="00C42D95">
      <w:pPr>
        <w:rPr>
          <w:lang w:val="es-MX"/>
        </w:rPr>
      </w:pPr>
    </w:p>
    <w:p w14:paraId="3E9539B9" w14:textId="3FBE60E7" w:rsidR="006A23F8" w:rsidRDefault="00E413B7" w:rsidP="006A23F8">
      <w:pPr>
        <w:pStyle w:val="Ttulo2"/>
      </w:pPr>
      <w:bookmarkStart w:id="5" w:name="_Toc134700798"/>
      <w:r>
        <w:t>Cabañas</w:t>
      </w:r>
      <w:bookmarkEnd w:id="5"/>
    </w:p>
    <w:p w14:paraId="1F0DA795" w14:textId="12291AB2" w:rsidR="006A23F8" w:rsidRDefault="006608C7" w:rsidP="006A2FDF">
      <w:pPr>
        <w:pStyle w:val="Ttulo3"/>
      </w:pPr>
      <w:bookmarkStart w:id="6" w:name="_Toc134700799"/>
      <w:proofErr w:type="spellStart"/>
      <w:proofErr w:type="gramStart"/>
      <w:r>
        <w:t>Add</w:t>
      </w:r>
      <w:proofErr w:type="spellEnd"/>
      <w:r>
        <w:t>(</w:t>
      </w:r>
      <w:proofErr w:type="gramEnd"/>
      <w:r>
        <w:t>)</w:t>
      </w:r>
      <w:bookmarkEnd w:id="6"/>
    </w:p>
    <w:p w14:paraId="51EC372E" w14:textId="4C775944" w:rsidR="006608C7" w:rsidRDefault="007C7789" w:rsidP="00E123B7">
      <w:pPr>
        <w:spacing w:before="0" w:after="0"/>
      </w:pPr>
      <w:r w:rsidRPr="00826101">
        <w:rPr>
          <w:b/>
          <w:bCs/>
        </w:rPr>
        <w:t>Ubicación</w:t>
      </w:r>
      <w:r>
        <w:t>: Datos/</w:t>
      </w:r>
      <w:r w:rsidR="002C1CFB">
        <w:t>Repositorios/</w:t>
      </w:r>
      <w:proofErr w:type="spellStart"/>
      <w:r>
        <w:t>Repositorio</w:t>
      </w:r>
      <w:r w:rsidR="00B33947">
        <w:t>Cabana</w:t>
      </w:r>
      <w:proofErr w:type="spellEnd"/>
    </w:p>
    <w:p w14:paraId="1DB3A4C0" w14:textId="394008FC" w:rsidR="007C7789" w:rsidRDefault="007C7789" w:rsidP="00E123B7">
      <w:pPr>
        <w:spacing w:before="0" w:after="0"/>
      </w:pPr>
      <w:r w:rsidRPr="00826101">
        <w:rPr>
          <w:b/>
          <w:bCs/>
        </w:rPr>
        <w:t>Parámetros</w:t>
      </w:r>
      <w:r>
        <w:t xml:space="preserve">: Cabana </w:t>
      </w:r>
      <w:proofErr w:type="spellStart"/>
      <w:r>
        <w:t>obj</w:t>
      </w:r>
      <w:proofErr w:type="spellEnd"/>
    </w:p>
    <w:p w14:paraId="30D2BA73" w14:textId="73DAB0AC" w:rsidR="007C7789" w:rsidRDefault="00826101" w:rsidP="00E123B7">
      <w:pPr>
        <w:spacing w:before="0"/>
      </w:pPr>
      <w:r w:rsidRPr="00826101">
        <w:rPr>
          <w:b/>
          <w:bCs/>
        </w:rPr>
        <w:t>Función</w:t>
      </w:r>
      <w:r>
        <w:t xml:space="preserve">: </w:t>
      </w:r>
      <w:r w:rsidR="00A07C85">
        <w:t xml:space="preserve">Ejecuta el agregado de una nueva cabaña a la base de datos. </w:t>
      </w:r>
      <w:r w:rsidR="005A63F6">
        <w:t>Antes de agregar se realiza la validación del objeto</w:t>
      </w:r>
      <w:r w:rsidR="006A2FDF">
        <w:t xml:space="preserve"> con la cual se chequean los requerimientos del nombre y la descripción.</w:t>
      </w:r>
    </w:p>
    <w:p w14:paraId="6B82E7BC" w14:textId="2DD6D2EF" w:rsidR="00E413B7" w:rsidRDefault="00B33947" w:rsidP="008C273D">
      <w:pPr>
        <w:pStyle w:val="Ttulo3"/>
      </w:pPr>
      <w:bookmarkStart w:id="7" w:name="_Toc134700800"/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  <w:bookmarkEnd w:id="7"/>
    </w:p>
    <w:p w14:paraId="53E29127" w14:textId="6F68DE4D" w:rsidR="00B33947" w:rsidRDefault="00B33947" w:rsidP="00E123B7">
      <w:pPr>
        <w:spacing w:before="0" w:after="0"/>
      </w:pPr>
      <w:r w:rsidRPr="00826101">
        <w:rPr>
          <w:b/>
          <w:bCs/>
        </w:rPr>
        <w:t>Ubicación</w:t>
      </w:r>
      <w:r>
        <w:t>: Datos/</w:t>
      </w:r>
      <w:r w:rsidR="002C1CFB">
        <w:t>Repositorios/</w:t>
      </w:r>
      <w:proofErr w:type="spellStart"/>
      <w:r>
        <w:t>RepositorioCabana</w:t>
      </w:r>
      <w:proofErr w:type="spellEnd"/>
    </w:p>
    <w:p w14:paraId="7580A092" w14:textId="279C111D" w:rsidR="00B33947" w:rsidRDefault="00D05D55" w:rsidP="00E123B7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int</w:t>
      </w:r>
      <w:proofErr w:type="spellEnd"/>
      <w:r>
        <w:t xml:space="preserve"> id</w:t>
      </w:r>
    </w:p>
    <w:p w14:paraId="69EF36C1" w14:textId="01D9B6FD" w:rsidR="009D04D5" w:rsidRDefault="00826101" w:rsidP="00E123B7">
      <w:pPr>
        <w:spacing w:before="0"/>
      </w:pPr>
      <w:r w:rsidRPr="00826101">
        <w:rPr>
          <w:b/>
          <w:bCs/>
        </w:rPr>
        <w:t>Función</w:t>
      </w:r>
      <w:r>
        <w:t xml:space="preserve">: </w:t>
      </w:r>
      <w:r w:rsidR="009D04D5">
        <w:t xml:space="preserve">Busca y trae </w:t>
      </w:r>
      <w:r w:rsidR="00E07CDA">
        <w:t>la cabaña de interés</w:t>
      </w:r>
      <w:r w:rsidR="008C273D">
        <w:t xml:space="preserve"> según su identificador numérico. </w:t>
      </w:r>
      <w:r w:rsidR="00AB7DA8">
        <w:t>Retorna</w:t>
      </w:r>
      <w:r w:rsidR="006D105C">
        <w:t xml:space="preserve"> un único</w:t>
      </w:r>
      <w:r w:rsidR="002D5B70">
        <w:t xml:space="preserve"> objeto o </w:t>
      </w:r>
      <w:r w:rsidR="006967B8">
        <w:t>una excepción si no se encuentra</w:t>
      </w:r>
      <w:r w:rsidR="002D5B70">
        <w:t>.</w:t>
      </w:r>
      <w:r w:rsidR="008E0566">
        <w:t xml:space="preserve"> </w:t>
      </w:r>
    </w:p>
    <w:p w14:paraId="66D050CB" w14:textId="200254DE" w:rsidR="008611E1" w:rsidRDefault="008611E1" w:rsidP="008611E1">
      <w:pPr>
        <w:pStyle w:val="Ttulo3"/>
      </w:pPr>
      <w:bookmarkStart w:id="8" w:name="_Toc134700801"/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  <w:bookmarkEnd w:id="8"/>
    </w:p>
    <w:p w14:paraId="48264E49" w14:textId="77777777" w:rsidR="008611E1" w:rsidRDefault="008611E1" w:rsidP="008611E1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RepositorioCabana</w:t>
      </w:r>
      <w:proofErr w:type="spellEnd"/>
    </w:p>
    <w:p w14:paraId="00962528" w14:textId="3E4BE021" w:rsidR="008611E1" w:rsidRDefault="008611E1" w:rsidP="008611E1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r w:rsidR="00E07CDA">
        <w:t>no requiere</w:t>
      </w:r>
    </w:p>
    <w:p w14:paraId="545B3E90" w14:textId="4EE55C46" w:rsidR="008611E1" w:rsidRDefault="008611E1" w:rsidP="00E123B7">
      <w:pPr>
        <w:spacing w:before="0"/>
      </w:pPr>
      <w:r w:rsidRPr="00826101">
        <w:rPr>
          <w:b/>
          <w:bCs/>
        </w:rPr>
        <w:t>Función</w:t>
      </w:r>
      <w:r>
        <w:t xml:space="preserve">: Busca y trae </w:t>
      </w:r>
      <w:r w:rsidR="00E07CDA">
        <w:t>todas</w:t>
      </w:r>
      <w:r>
        <w:t xml:space="preserve"> </w:t>
      </w:r>
      <w:r w:rsidR="00E07CDA">
        <w:t>las cabañas</w:t>
      </w:r>
      <w:r w:rsidR="00F223C5">
        <w:t>. Retorna una lista.</w:t>
      </w:r>
    </w:p>
    <w:p w14:paraId="77A4C79D" w14:textId="34B3DF4F" w:rsidR="00E413B7" w:rsidRDefault="002C1CFB" w:rsidP="00782379">
      <w:pPr>
        <w:pStyle w:val="Ttulo3"/>
      </w:pPr>
      <w:bookmarkStart w:id="9" w:name="_Toc134700802"/>
      <w:proofErr w:type="spellStart"/>
      <w:proofErr w:type="gramStart"/>
      <w:r w:rsidRPr="002C1CFB">
        <w:t>FindCabanaNombre</w:t>
      </w:r>
      <w:proofErr w:type="spellEnd"/>
      <w:r>
        <w:t>(</w:t>
      </w:r>
      <w:proofErr w:type="gramEnd"/>
      <w:r>
        <w:t>)</w:t>
      </w:r>
      <w:bookmarkEnd w:id="9"/>
    </w:p>
    <w:p w14:paraId="2C165B4C" w14:textId="64ECF91A" w:rsidR="002C1CFB" w:rsidRDefault="002C1CFB" w:rsidP="002E38C4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RepositorioCabana</w:t>
      </w:r>
      <w:proofErr w:type="spellEnd"/>
    </w:p>
    <w:p w14:paraId="6862840C" w14:textId="0AFD470E" w:rsidR="002C1CFB" w:rsidRDefault="002C1CFB" w:rsidP="002E38C4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string</w:t>
      </w:r>
      <w:proofErr w:type="spellEnd"/>
      <w:r>
        <w:t xml:space="preserve"> nombre</w:t>
      </w:r>
    </w:p>
    <w:p w14:paraId="5BA400E3" w14:textId="094E815D" w:rsidR="006D105C" w:rsidRDefault="00826101" w:rsidP="002E38C4">
      <w:pPr>
        <w:spacing w:before="0" w:after="0"/>
      </w:pPr>
      <w:r w:rsidRPr="00826101">
        <w:rPr>
          <w:b/>
          <w:bCs/>
        </w:rPr>
        <w:t>Función</w:t>
      </w:r>
      <w:r>
        <w:t xml:space="preserve">: </w:t>
      </w:r>
      <w:r w:rsidR="006D105C">
        <w:t xml:space="preserve">Busca y trae </w:t>
      </w:r>
      <w:r w:rsidR="00F223C5">
        <w:t>las cabañas</w:t>
      </w:r>
      <w:r w:rsidR="006D105C">
        <w:t xml:space="preserve"> </w:t>
      </w:r>
      <w:r w:rsidR="00DC705D">
        <w:t>cuyo nombre</w:t>
      </w:r>
      <w:r w:rsidR="00576AE9">
        <w:t xml:space="preserve"> cont</w:t>
      </w:r>
      <w:r w:rsidR="00DC705D">
        <w:t>enga</w:t>
      </w:r>
      <w:r w:rsidR="00576AE9">
        <w:t xml:space="preserve"> el </w:t>
      </w:r>
      <w:proofErr w:type="spellStart"/>
      <w:r w:rsidR="00576AE9">
        <w:t>string</w:t>
      </w:r>
      <w:proofErr w:type="spellEnd"/>
      <w:r w:rsidR="00576AE9">
        <w:t xml:space="preserve"> pasado por parámetros</w:t>
      </w:r>
      <w:r w:rsidR="002D5B70">
        <w:t xml:space="preserve"> (case-</w:t>
      </w:r>
      <w:proofErr w:type="spellStart"/>
      <w:r w:rsidR="002D5B70">
        <w:t>insensitive</w:t>
      </w:r>
      <w:proofErr w:type="spellEnd"/>
      <w:r w:rsidR="002D5B70">
        <w:t xml:space="preserve">). </w:t>
      </w:r>
      <w:r w:rsidR="00576AE9">
        <w:t>Retorna una lista de objetos.</w:t>
      </w:r>
      <w:r w:rsidR="006967B8">
        <w:t xml:space="preserve"> Se incluyen los datos del Tipo.</w:t>
      </w:r>
    </w:p>
    <w:p w14:paraId="5AA9ED5B" w14:textId="144FB5AB" w:rsidR="00782379" w:rsidRDefault="00782379" w:rsidP="00E123B7">
      <w:pPr>
        <w:pStyle w:val="Ttulo3"/>
      </w:pPr>
      <w:bookmarkStart w:id="10" w:name="_Toc134700803"/>
      <w:proofErr w:type="spellStart"/>
      <w:proofErr w:type="gramStart"/>
      <w:r w:rsidRPr="00782379">
        <w:lastRenderedPageBreak/>
        <w:t>FindCabanaMax</w:t>
      </w:r>
      <w:proofErr w:type="spellEnd"/>
      <w:r w:rsidR="002E38C4">
        <w:t>(</w:t>
      </w:r>
      <w:proofErr w:type="gramEnd"/>
      <w:r w:rsidR="002E38C4">
        <w:t>)</w:t>
      </w:r>
      <w:bookmarkEnd w:id="10"/>
    </w:p>
    <w:p w14:paraId="50D47DF1" w14:textId="77777777" w:rsidR="002E38C4" w:rsidRDefault="002E38C4" w:rsidP="002E38C4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RepositorioCabana</w:t>
      </w:r>
      <w:proofErr w:type="spellEnd"/>
    </w:p>
    <w:p w14:paraId="02F0784C" w14:textId="68732E45" w:rsidR="002E38C4" w:rsidRDefault="002E38C4" w:rsidP="002E38C4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 w:rsidR="00DC705D">
        <w:t>int</w:t>
      </w:r>
      <w:proofErr w:type="spellEnd"/>
      <w:r>
        <w:t xml:space="preserve"> </w:t>
      </w:r>
      <w:proofErr w:type="spellStart"/>
      <w:r w:rsidR="00DC705D">
        <w:t>maxPersonas</w:t>
      </w:r>
      <w:proofErr w:type="spellEnd"/>
    </w:p>
    <w:p w14:paraId="5E43A4BE" w14:textId="129851A7" w:rsidR="002E38C4" w:rsidRDefault="002E38C4" w:rsidP="002E38C4">
      <w:pPr>
        <w:spacing w:before="0" w:after="0"/>
      </w:pPr>
      <w:r w:rsidRPr="00826101">
        <w:rPr>
          <w:b/>
          <w:bCs/>
        </w:rPr>
        <w:t>Función</w:t>
      </w:r>
      <w:r>
        <w:t xml:space="preserve">: </w:t>
      </w:r>
      <w:r w:rsidR="00DC705D">
        <w:t xml:space="preserve">Busca y trae </w:t>
      </w:r>
      <w:r w:rsidR="00F223C5">
        <w:t>las cabañas</w:t>
      </w:r>
      <w:r w:rsidR="00DC705D">
        <w:t xml:space="preserve"> cuyo </w:t>
      </w:r>
      <w:r w:rsidR="008E48FB">
        <w:t xml:space="preserve">número máximo de huéspedes es mayor o igual al ingresado por parámetros. </w:t>
      </w:r>
      <w:r>
        <w:t>Retorna una lista de objetos.</w:t>
      </w:r>
      <w:r w:rsidR="006967B8">
        <w:t xml:space="preserve"> Se incluyen los datos del Tipo.</w:t>
      </w:r>
    </w:p>
    <w:p w14:paraId="4965C19F" w14:textId="76D3813F" w:rsidR="006967B8" w:rsidRDefault="00732302" w:rsidP="008611E1">
      <w:pPr>
        <w:pStyle w:val="Ttulo3"/>
      </w:pPr>
      <w:bookmarkStart w:id="11" w:name="_Toc134700804"/>
      <w:proofErr w:type="spellStart"/>
      <w:proofErr w:type="gramStart"/>
      <w:r>
        <w:t>FindCabanaTipo</w:t>
      </w:r>
      <w:proofErr w:type="spellEnd"/>
      <w:r>
        <w:t>(</w:t>
      </w:r>
      <w:proofErr w:type="gramEnd"/>
      <w:r>
        <w:t>)</w:t>
      </w:r>
      <w:bookmarkEnd w:id="11"/>
    </w:p>
    <w:p w14:paraId="73800394" w14:textId="77777777" w:rsidR="00732302" w:rsidRDefault="00732302" w:rsidP="00732302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RepositorioCabana</w:t>
      </w:r>
      <w:proofErr w:type="spellEnd"/>
    </w:p>
    <w:p w14:paraId="11163D2E" w14:textId="3A59ECDE" w:rsidR="00732302" w:rsidRDefault="00732302" w:rsidP="00732302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idTipo</w:t>
      </w:r>
      <w:proofErr w:type="spellEnd"/>
    </w:p>
    <w:p w14:paraId="18DA454A" w14:textId="63923E80" w:rsidR="00F223C5" w:rsidRDefault="00732302" w:rsidP="00732302">
      <w:pPr>
        <w:spacing w:before="0" w:after="0"/>
      </w:pPr>
      <w:r w:rsidRPr="00826101">
        <w:rPr>
          <w:b/>
          <w:bCs/>
        </w:rPr>
        <w:t>Función</w:t>
      </w:r>
      <w:r>
        <w:t xml:space="preserve">: Busca y trae </w:t>
      </w:r>
      <w:r w:rsidR="00F223C5">
        <w:t>las cabañas</w:t>
      </w:r>
      <w:r>
        <w:t xml:space="preserve"> cuyo </w:t>
      </w:r>
      <w:r w:rsidR="00A66CEE">
        <w:t xml:space="preserve">id de </w:t>
      </w:r>
      <w:r w:rsidR="008611E1">
        <w:t>T</w:t>
      </w:r>
      <w:r w:rsidR="00A66CEE">
        <w:t>ipo asociado</w:t>
      </w:r>
      <w:r w:rsidR="008611E1">
        <w:t xml:space="preserve"> coincide con el pasado por parámetros</w:t>
      </w:r>
      <w:r>
        <w:t>. Retorna una lista de objetos. Se incluyen los datos del Tipo.</w:t>
      </w:r>
    </w:p>
    <w:p w14:paraId="1DDB4C4B" w14:textId="7C74A2CB" w:rsidR="00F223C5" w:rsidRDefault="00F223C5" w:rsidP="00F223C5">
      <w:pPr>
        <w:pStyle w:val="Ttulo3"/>
      </w:pPr>
      <w:bookmarkStart w:id="12" w:name="_Toc134700805"/>
      <w:proofErr w:type="spellStart"/>
      <w:proofErr w:type="gramStart"/>
      <w:r>
        <w:t>FindCabanasHabilitadas</w:t>
      </w:r>
      <w:proofErr w:type="spellEnd"/>
      <w:r>
        <w:t>(</w:t>
      </w:r>
      <w:proofErr w:type="gramEnd"/>
      <w:r>
        <w:t>)</w:t>
      </w:r>
      <w:bookmarkEnd w:id="12"/>
    </w:p>
    <w:p w14:paraId="410690F3" w14:textId="77777777" w:rsidR="00F223C5" w:rsidRDefault="00F223C5" w:rsidP="00F223C5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RepositorioCabana</w:t>
      </w:r>
      <w:proofErr w:type="spellEnd"/>
    </w:p>
    <w:p w14:paraId="33F394F1" w14:textId="03CF3FAC" w:rsidR="00F223C5" w:rsidRDefault="00F223C5" w:rsidP="00F223C5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r w:rsidR="00173E7B">
        <w:t>no requiere</w:t>
      </w:r>
    </w:p>
    <w:p w14:paraId="6FAB2E34" w14:textId="08CE9D59" w:rsidR="00E413B7" w:rsidRDefault="00F223C5" w:rsidP="00E5519B">
      <w:pPr>
        <w:spacing w:before="0" w:after="0"/>
      </w:pPr>
      <w:r w:rsidRPr="00826101">
        <w:rPr>
          <w:b/>
          <w:bCs/>
        </w:rPr>
        <w:t>Función</w:t>
      </w:r>
      <w:r>
        <w:t xml:space="preserve">: Busca y trae las cabañas </w:t>
      </w:r>
      <w:r w:rsidR="00173E7B">
        <w:t>habilitadas</w:t>
      </w:r>
      <w:r>
        <w:t>. Retorna una lista de objetos. Se incluyen los datos del Tipo.</w:t>
      </w:r>
    </w:p>
    <w:p w14:paraId="793FBA5B" w14:textId="78A99512" w:rsidR="006A23F8" w:rsidRDefault="00E45BCF" w:rsidP="006A23F8">
      <w:pPr>
        <w:pStyle w:val="Ttulo2"/>
      </w:pPr>
      <w:bookmarkStart w:id="13" w:name="_Toc134700806"/>
      <w:r>
        <w:t>Tipos</w:t>
      </w:r>
      <w:bookmarkEnd w:id="13"/>
    </w:p>
    <w:p w14:paraId="563B79F2" w14:textId="77777777" w:rsidR="00FA2E4B" w:rsidRDefault="00FA2E4B" w:rsidP="00FA2E4B">
      <w:pPr>
        <w:pStyle w:val="Ttulo3"/>
      </w:pPr>
      <w:bookmarkStart w:id="14" w:name="_Toc134700807"/>
      <w:proofErr w:type="spellStart"/>
      <w:proofErr w:type="gramStart"/>
      <w:r>
        <w:t>Add</w:t>
      </w:r>
      <w:proofErr w:type="spellEnd"/>
      <w:r>
        <w:t>(</w:t>
      </w:r>
      <w:proofErr w:type="gramEnd"/>
      <w:r>
        <w:t>)</w:t>
      </w:r>
      <w:bookmarkEnd w:id="14"/>
    </w:p>
    <w:p w14:paraId="42C210A8" w14:textId="14B5E296" w:rsidR="00FA2E4B" w:rsidRDefault="00FA2E4B" w:rsidP="00FA2E4B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</w:t>
      </w:r>
      <w:r w:rsidR="00E5519B">
        <w:t>Tipo</w:t>
      </w:r>
      <w:proofErr w:type="spellEnd"/>
    </w:p>
    <w:p w14:paraId="2A05CB68" w14:textId="545B7FEA" w:rsidR="00FA2E4B" w:rsidRDefault="00FA2E4B" w:rsidP="00FA2E4B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r w:rsidR="00E5519B">
        <w:t>Tipo</w:t>
      </w:r>
      <w:r>
        <w:t xml:space="preserve"> </w:t>
      </w:r>
      <w:proofErr w:type="spellStart"/>
      <w:r>
        <w:t>obj</w:t>
      </w:r>
      <w:proofErr w:type="spellEnd"/>
    </w:p>
    <w:p w14:paraId="3B592E79" w14:textId="331D3214" w:rsidR="00FA2E4B" w:rsidRDefault="00FA2E4B" w:rsidP="00FA2E4B">
      <w:pPr>
        <w:spacing w:before="0"/>
      </w:pPr>
      <w:r w:rsidRPr="00826101">
        <w:rPr>
          <w:b/>
          <w:bCs/>
        </w:rPr>
        <w:t>Función</w:t>
      </w:r>
      <w:r>
        <w:t>: Ejecuta el agregado de un nuev</w:t>
      </w:r>
      <w:r w:rsidR="00E5519B">
        <w:t>o</w:t>
      </w:r>
      <w:r>
        <w:t xml:space="preserve"> </w:t>
      </w:r>
      <w:r w:rsidR="00A66738">
        <w:t>T</w:t>
      </w:r>
      <w:r w:rsidR="00E5519B">
        <w:t>ipo de cabaña</w:t>
      </w:r>
      <w:r>
        <w:t xml:space="preserve"> a la base de datos. Antes de agregar se realiza la validación del objeto con la cual se chequean los requerimientos del nombre y la descripción.</w:t>
      </w:r>
    </w:p>
    <w:p w14:paraId="67589BB1" w14:textId="77777777" w:rsidR="00FA2E4B" w:rsidRDefault="00FA2E4B" w:rsidP="00FA2E4B">
      <w:pPr>
        <w:pStyle w:val="Ttulo3"/>
      </w:pPr>
      <w:bookmarkStart w:id="15" w:name="_Toc134700808"/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</w:t>
      </w:r>
      <w:bookmarkEnd w:id="15"/>
    </w:p>
    <w:p w14:paraId="4D59B6EF" w14:textId="0E2E36EF" w:rsidR="00FA2E4B" w:rsidRDefault="00FA2E4B" w:rsidP="00FA2E4B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r w:rsidR="00A66738" w:rsidRPr="00A66738">
        <w:t xml:space="preserve"> </w:t>
      </w:r>
      <w:proofErr w:type="spellStart"/>
      <w:r w:rsidR="00A66738">
        <w:t>RepositorioTipo</w:t>
      </w:r>
      <w:proofErr w:type="spellEnd"/>
    </w:p>
    <w:p w14:paraId="05CBBC4E" w14:textId="77777777" w:rsidR="00FA2E4B" w:rsidRDefault="00FA2E4B" w:rsidP="00FA2E4B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int</w:t>
      </w:r>
      <w:proofErr w:type="spellEnd"/>
      <w:r>
        <w:t xml:space="preserve"> id</w:t>
      </w:r>
    </w:p>
    <w:p w14:paraId="7403A8C4" w14:textId="466F0509" w:rsidR="00FA2E4B" w:rsidRDefault="00FA2E4B" w:rsidP="00FA2E4B">
      <w:pPr>
        <w:spacing w:before="0"/>
      </w:pPr>
      <w:r w:rsidRPr="00826101">
        <w:rPr>
          <w:b/>
          <w:bCs/>
        </w:rPr>
        <w:t>Función</w:t>
      </w:r>
      <w:r>
        <w:t xml:space="preserve">: Busca y trae </w:t>
      </w:r>
      <w:r w:rsidR="00A66738">
        <w:t xml:space="preserve">el Tipo </w:t>
      </w:r>
      <w:r>
        <w:t xml:space="preserve">de interés según su identificador numérico. Retorna un único objeto o una excepción si no se encuentra. </w:t>
      </w:r>
    </w:p>
    <w:p w14:paraId="4B6E5C64" w14:textId="77777777" w:rsidR="00FA2E4B" w:rsidRDefault="00FA2E4B" w:rsidP="00FA2E4B">
      <w:pPr>
        <w:pStyle w:val="Ttulo3"/>
      </w:pPr>
      <w:bookmarkStart w:id="16" w:name="_Toc134700809"/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  <w:bookmarkEnd w:id="16"/>
    </w:p>
    <w:p w14:paraId="63DB4576" w14:textId="0FA76DD1" w:rsidR="00FA2E4B" w:rsidRDefault="00FA2E4B" w:rsidP="00FA2E4B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r w:rsidR="0022139F" w:rsidRPr="0022139F">
        <w:t xml:space="preserve"> </w:t>
      </w:r>
      <w:proofErr w:type="spellStart"/>
      <w:r w:rsidR="0022139F">
        <w:t>RepositorioTipo</w:t>
      </w:r>
      <w:proofErr w:type="spellEnd"/>
    </w:p>
    <w:p w14:paraId="6E04B79A" w14:textId="77777777" w:rsidR="00FA2E4B" w:rsidRDefault="00FA2E4B" w:rsidP="00FA2E4B">
      <w:pPr>
        <w:spacing w:before="0" w:after="0"/>
      </w:pPr>
      <w:r w:rsidRPr="00826101">
        <w:rPr>
          <w:b/>
          <w:bCs/>
        </w:rPr>
        <w:t>Parámetros</w:t>
      </w:r>
      <w:r>
        <w:t>: no requiere</w:t>
      </w:r>
    </w:p>
    <w:p w14:paraId="460472D3" w14:textId="6A320051" w:rsidR="00FA2E4B" w:rsidRDefault="00FA2E4B" w:rsidP="00FA2E4B">
      <w:pPr>
        <w:spacing w:before="0"/>
      </w:pPr>
      <w:r w:rsidRPr="00826101">
        <w:rPr>
          <w:b/>
          <w:bCs/>
        </w:rPr>
        <w:t>Función</w:t>
      </w:r>
      <w:r>
        <w:t>: Busca y trae tod</w:t>
      </w:r>
      <w:r w:rsidR="00ED37C0">
        <w:t>os los Tipos</w:t>
      </w:r>
      <w:r>
        <w:t>. Retorna una lista.</w:t>
      </w:r>
    </w:p>
    <w:p w14:paraId="7994A7E8" w14:textId="77777777" w:rsidR="0022139F" w:rsidRDefault="0022139F" w:rsidP="0022139F">
      <w:pPr>
        <w:pStyle w:val="Ttulo3"/>
      </w:pPr>
      <w:bookmarkStart w:id="17" w:name="_Toc134700810"/>
      <w:proofErr w:type="spellStart"/>
      <w:proofErr w:type="gramStart"/>
      <w:r>
        <w:t>FindTipoByNombre</w:t>
      </w:r>
      <w:proofErr w:type="spellEnd"/>
      <w:r>
        <w:t>(</w:t>
      </w:r>
      <w:proofErr w:type="gramEnd"/>
      <w:r>
        <w:t>)</w:t>
      </w:r>
      <w:bookmarkEnd w:id="17"/>
    </w:p>
    <w:p w14:paraId="11826B4C" w14:textId="794EFDB6" w:rsidR="0022139F" w:rsidRDefault="0022139F" w:rsidP="0022139F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r w:rsidRPr="0022139F">
        <w:t xml:space="preserve"> </w:t>
      </w:r>
      <w:proofErr w:type="spellStart"/>
      <w:r>
        <w:t>RepositorioTipo</w:t>
      </w:r>
      <w:proofErr w:type="spellEnd"/>
    </w:p>
    <w:p w14:paraId="535AF33D" w14:textId="77777777" w:rsidR="0022139F" w:rsidRDefault="0022139F" w:rsidP="0022139F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string</w:t>
      </w:r>
      <w:proofErr w:type="spellEnd"/>
      <w:r>
        <w:t xml:space="preserve"> nombre</w:t>
      </w:r>
    </w:p>
    <w:p w14:paraId="63324094" w14:textId="5A847889" w:rsidR="0022139F" w:rsidRDefault="0022139F" w:rsidP="0022139F">
      <w:pPr>
        <w:spacing w:before="0" w:after="0"/>
      </w:pPr>
      <w:r w:rsidRPr="00826101">
        <w:rPr>
          <w:b/>
          <w:bCs/>
        </w:rPr>
        <w:t>Función</w:t>
      </w:r>
      <w:r>
        <w:t xml:space="preserve">: Busca y trae el tipo cuyo nombre </w:t>
      </w:r>
      <w:r w:rsidR="00460810">
        <w:t>sea igual al</w:t>
      </w:r>
      <w:r>
        <w:t xml:space="preserve"> pasado por parámetros (case-</w:t>
      </w:r>
      <w:proofErr w:type="spellStart"/>
      <w:r>
        <w:t>insensitive</w:t>
      </w:r>
      <w:proofErr w:type="spellEnd"/>
      <w:r>
        <w:t xml:space="preserve">). Retorna un </w:t>
      </w:r>
      <w:r w:rsidR="00460810">
        <w:t xml:space="preserve">objeto solo o </w:t>
      </w:r>
      <w:proofErr w:type="spellStart"/>
      <w:r w:rsidR="00460810">
        <w:t>null</w:t>
      </w:r>
      <w:proofErr w:type="spellEnd"/>
      <w:r>
        <w:t>.</w:t>
      </w:r>
    </w:p>
    <w:p w14:paraId="10AB2A4C" w14:textId="77777777" w:rsidR="0022139F" w:rsidRDefault="0022139F" w:rsidP="0022139F"/>
    <w:p w14:paraId="7CD6C473" w14:textId="77777777" w:rsidR="00FA2E4B" w:rsidRDefault="00FA2E4B" w:rsidP="006A23F8"/>
    <w:p w14:paraId="63F00A22" w14:textId="66FA4ED9" w:rsidR="003364A2" w:rsidRDefault="003364A2" w:rsidP="00E1590C">
      <w:pPr>
        <w:pStyle w:val="Ttulo3"/>
      </w:pPr>
      <w:bookmarkStart w:id="18" w:name="_Toc134700811"/>
      <w:proofErr w:type="spellStart"/>
      <w:proofErr w:type="gramStart"/>
      <w:r>
        <w:t>Remove</w:t>
      </w:r>
      <w:proofErr w:type="spellEnd"/>
      <w:r>
        <w:t>(</w:t>
      </w:r>
      <w:proofErr w:type="gramEnd"/>
      <w:r>
        <w:t>)</w:t>
      </w:r>
      <w:bookmarkEnd w:id="18"/>
    </w:p>
    <w:p w14:paraId="60AD758D" w14:textId="77777777" w:rsidR="00082DC0" w:rsidRDefault="00082DC0" w:rsidP="00082DC0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r w:rsidRPr="0022139F">
        <w:t xml:space="preserve"> </w:t>
      </w:r>
      <w:proofErr w:type="spellStart"/>
      <w:r>
        <w:t>RepositorioTipo</w:t>
      </w:r>
      <w:proofErr w:type="spellEnd"/>
    </w:p>
    <w:p w14:paraId="79837D68" w14:textId="3E236D72" w:rsidR="00082DC0" w:rsidRDefault="00082DC0" w:rsidP="00082DC0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int</w:t>
      </w:r>
      <w:proofErr w:type="spellEnd"/>
      <w:r>
        <w:t xml:space="preserve"> id</w:t>
      </w:r>
    </w:p>
    <w:p w14:paraId="17E5A9BD" w14:textId="1FBCF121" w:rsidR="00082DC0" w:rsidRDefault="00082DC0" w:rsidP="00E1590C">
      <w:pPr>
        <w:spacing w:before="0" w:after="0"/>
      </w:pPr>
      <w:r w:rsidRPr="00826101">
        <w:rPr>
          <w:b/>
          <w:bCs/>
        </w:rPr>
        <w:t>Función</w:t>
      </w:r>
      <w:r>
        <w:t>: Busca y elimina el tipo seg</w:t>
      </w:r>
      <w:r w:rsidR="009B2258">
        <w:t>ún el identificador numérico pasado</w:t>
      </w:r>
      <w:r>
        <w:t xml:space="preserve"> por parámetros.</w:t>
      </w:r>
      <w:r w:rsidR="009B2258">
        <w:t xml:space="preserve"> Primero realiza una búsqueda del objeto con </w:t>
      </w:r>
      <w:proofErr w:type="spellStart"/>
      <w:r w:rsidR="009B2258">
        <w:t>FindById</w:t>
      </w:r>
      <w:proofErr w:type="spellEnd"/>
      <w:r w:rsidR="009B2258">
        <w:t xml:space="preserve"> y luego se chequea</w:t>
      </w:r>
      <w:r w:rsidR="00D43B43">
        <w:t xml:space="preserve"> que no esté en uso</w:t>
      </w:r>
      <w:r w:rsidR="00E1590C">
        <w:t xml:space="preserve"> mediante un recuento de las cabañas que lo utilizan. </w:t>
      </w:r>
    </w:p>
    <w:p w14:paraId="0F48756F" w14:textId="2F393562" w:rsidR="003364A2" w:rsidRDefault="003364A2" w:rsidP="00542CD7">
      <w:pPr>
        <w:pStyle w:val="Ttulo3"/>
      </w:pPr>
      <w:bookmarkStart w:id="19" w:name="_Toc134700812"/>
      <w:proofErr w:type="spellStart"/>
      <w:proofErr w:type="gramStart"/>
      <w:r>
        <w:t>Update</w:t>
      </w:r>
      <w:proofErr w:type="spellEnd"/>
      <w:r>
        <w:t>(</w:t>
      </w:r>
      <w:proofErr w:type="gramEnd"/>
      <w:r>
        <w:t>)</w:t>
      </w:r>
      <w:bookmarkEnd w:id="19"/>
    </w:p>
    <w:p w14:paraId="043BDF20" w14:textId="77777777" w:rsidR="00E1590C" w:rsidRDefault="00E1590C" w:rsidP="00E1590C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r w:rsidRPr="0022139F">
        <w:t xml:space="preserve"> </w:t>
      </w:r>
      <w:proofErr w:type="spellStart"/>
      <w:r>
        <w:t>RepositorioTipo</w:t>
      </w:r>
      <w:proofErr w:type="spellEnd"/>
    </w:p>
    <w:p w14:paraId="07EB88A0" w14:textId="0A0D8EA7" w:rsidR="00E1590C" w:rsidRDefault="00E1590C" w:rsidP="00E1590C">
      <w:pPr>
        <w:spacing w:before="0" w:after="0"/>
      </w:pPr>
      <w:r w:rsidRPr="00826101">
        <w:rPr>
          <w:b/>
          <w:bCs/>
        </w:rPr>
        <w:t>Parámetros</w:t>
      </w:r>
      <w:r>
        <w:t xml:space="preserve">: Tipo </w:t>
      </w:r>
      <w:proofErr w:type="spellStart"/>
      <w:r>
        <w:t>obj</w:t>
      </w:r>
      <w:proofErr w:type="spellEnd"/>
    </w:p>
    <w:p w14:paraId="10E38D4F" w14:textId="2D6DD8AF" w:rsidR="003364A2" w:rsidRDefault="00E1590C" w:rsidP="00542CD7">
      <w:pPr>
        <w:spacing w:before="0" w:after="0"/>
      </w:pPr>
      <w:r w:rsidRPr="00826101">
        <w:rPr>
          <w:b/>
          <w:bCs/>
        </w:rPr>
        <w:t>Función</w:t>
      </w:r>
      <w:r>
        <w:t xml:space="preserve">: Actualiza </w:t>
      </w:r>
      <w:r w:rsidR="00542CD7">
        <w:t>la información del objeto que es pasado por parámetros. Antes de actualizar se vuelve a ejecutar la validación correspondiente.</w:t>
      </w:r>
      <w:r>
        <w:t xml:space="preserve"> </w:t>
      </w:r>
    </w:p>
    <w:p w14:paraId="0AC23C2C" w14:textId="77777777" w:rsidR="00E45BCF" w:rsidRPr="00CC7604" w:rsidRDefault="00E45BCF" w:rsidP="006A23F8"/>
    <w:p w14:paraId="309B07F3" w14:textId="6E7FF013" w:rsidR="006A23F8" w:rsidRDefault="00E45BCF" w:rsidP="006A23F8">
      <w:pPr>
        <w:pStyle w:val="Ttulo2"/>
      </w:pPr>
      <w:bookmarkStart w:id="20" w:name="_Toc134700813"/>
      <w:r>
        <w:t>Mantenimientos</w:t>
      </w:r>
      <w:bookmarkEnd w:id="20"/>
    </w:p>
    <w:p w14:paraId="4B3A948E" w14:textId="77777777" w:rsidR="009C44A2" w:rsidRDefault="009C44A2" w:rsidP="009C44A2">
      <w:pPr>
        <w:pStyle w:val="Ttulo3"/>
      </w:pPr>
      <w:bookmarkStart w:id="21" w:name="_Toc134700814"/>
      <w:proofErr w:type="spellStart"/>
      <w:proofErr w:type="gramStart"/>
      <w:r>
        <w:t>Add</w:t>
      </w:r>
      <w:proofErr w:type="spellEnd"/>
      <w:r>
        <w:t>(</w:t>
      </w:r>
      <w:proofErr w:type="gramEnd"/>
      <w:r>
        <w:t>)</w:t>
      </w:r>
      <w:bookmarkEnd w:id="21"/>
    </w:p>
    <w:p w14:paraId="2161E1D5" w14:textId="717B4C4E" w:rsidR="009C44A2" w:rsidRDefault="009C44A2" w:rsidP="009C44A2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RepositorioMantenimiento</w:t>
      </w:r>
      <w:proofErr w:type="spellEnd"/>
    </w:p>
    <w:p w14:paraId="43215E7A" w14:textId="1BABDF78" w:rsidR="009C44A2" w:rsidRDefault="009C44A2" w:rsidP="009C44A2">
      <w:pPr>
        <w:spacing w:before="0" w:after="0"/>
      </w:pPr>
      <w:r w:rsidRPr="00826101">
        <w:rPr>
          <w:b/>
          <w:bCs/>
        </w:rPr>
        <w:t>Parámetros</w:t>
      </w:r>
      <w:r>
        <w:t xml:space="preserve">: Mantenimiento </w:t>
      </w:r>
      <w:proofErr w:type="spellStart"/>
      <w:r>
        <w:t>obj</w:t>
      </w:r>
      <w:proofErr w:type="spellEnd"/>
    </w:p>
    <w:p w14:paraId="72324DB4" w14:textId="70FACA86" w:rsidR="009C44A2" w:rsidRDefault="009C44A2" w:rsidP="009C44A2">
      <w:pPr>
        <w:spacing w:before="0"/>
      </w:pPr>
      <w:r w:rsidRPr="00826101">
        <w:rPr>
          <w:b/>
          <w:bCs/>
        </w:rPr>
        <w:t>Función</w:t>
      </w:r>
      <w:r>
        <w:t xml:space="preserve">: Ejecuta el agregado de un nuevo </w:t>
      </w:r>
      <w:r w:rsidR="00327B7A">
        <w:t>Mantenimiento</w:t>
      </w:r>
      <w:r>
        <w:t xml:space="preserve"> a la base de datos. Antes de agregar se realiza la validación del objeto con la cual se chequean </w:t>
      </w:r>
      <w:r w:rsidR="00BA25EA">
        <w:t>que la fecha sea posterior a hoy (</w:t>
      </w:r>
      <w:proofErr w:type="gramStart"/>
      <w:r w:rsidR="00BA25EA">
        <w:t>Validar(</w:t>
      </w:r>
      <w:proofErr w:type="gramEnd"/>
      <w:r w:rsidR="00BA25EA">
        <w:t>)) y que no se</w:t>
      </w:r>
      <w:r w:rsidR="00B12189">
        <w:t xml:space="preserve"> agreguen más de 3 Mantenimientos con la misma fecha (consulta </w:t>
      </w:r>
      <w:proofErr w:type="spellStart"/>
      <w:r w:rsidR="00B12189">
        <w:t>LinQ</w:t>
      </w:r>
      <w:proofErr w:type="spellEnd"/>
      <w:r w:rsidR="00B12189">
        <w:t>).</w:t>
      </w:r>
    </w:p>
    <w:p w14:paraId="6B6057EA" w14:textId="3BF993BB" w:rsidR="00E45BCF" w:rsidRDefault="005D32E8" w:rsidP="005D32E8">
      <w:pPr>
        <w:pStyle w:val="Ttulo3"/>
      </w:pPr>
      <w:bookmarkStart w:id="22" w:name="_Toc134700815"/>
      <w:proofErr w:type="spellStart"/>
      <w:proofErr w:type="gramStart"/>
      <w:r w:rsidRPr="005D32E8">
        <w:t>FindMantenimientosCabana</w:t>
      </w:r>
      <w:proofErr w:type="spellEnd"/>
      <w:r>
        <w:t>(</w:t>
      </w:r>
      <w:proofErr w:type="gramEnd"/>
      <w:r>
        <w:t>)</w:t>
      </w:r>
      <w:bookmarkEnd w:id="22"/>
    </w:p>
    <w:p w14:paraId="79FDE161" w14:textId="77777777" w:rsidR="005D32E8" w:rsidRDefault="005D32E8" w:rsidP="005D32E8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RepositorioMantenimiento</w:t>
      </w:r>
      <w:proofErr w:type="spellEnd"/>
    </w:p>
    <w:p w14:paraId="1BBC3F53" w14:textId="4A610B44" w:rsidR="005D32E8" w:rsidRDefault="005D32E8" w:rsidP="005D32E8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 w:rsidR="0004717B">
        <w:t>int</w:t>
      </w:r>
      <w:proofErr w:type="spellEnd"/>
      <w:r>
        <w:t xml:space="preserve"> </w:t>
      </w:r>
      <w:proofErr w:type="spellStart"/>
      <w:r w:rsidR="0004717B">
        <w:t>idCabana</w:t>
      </w:r>
      <w:proofErr w:type="spellEnd"/>
    </w:p>
    <w:p w14:paraId="0F0C11F1" w14:textId="64D89F79" w:rsidR="005D32E8" w:rsidRDefault="005D32E8" w:rsidP="001D1C7E">
      <w:pPr>
        <w:spacing w:before="0"/>
      </w:pPr>
      <w:r w:rsidRPr="00826101">
        <w:rPr>
          <w:b/>
          <w:bCs/>
        </w:rPr>
        <w:t>Función</w:t>
      </w:r>
      <w:r>
        <w:t xml:space="preserve">: </w:t>
      </w:r>
      <w:r w:rsidR="0004717B">
        <w:t xml:space="preserve">Busca todos los Mantenimientos de una Cabaña en particular según el identificador número de la </w:t>
      </w:r>
      <w:r w:rsidR="00B64271">
        <w:t xml:space="preserve">Cabaña pasada por parámetros. </w:t>
      </w:r>
      <w:r w:rsidR="00C81A31">
        <w:t>Retorna</w:t>
      </w:r>
      <w:r w:rsidR="00B64271">
        <w:t xml:space="preserve"> una lista.</w:t>
      </w:r>
    </w:p>
    <w:p w14:paraId="2CBF8D64" w14:textId="1A0A21FC" w:rsidR="00B64271" w:rsidRDefault="00B64271" w:rsidP="001D1C7E">
      <w:pPr>
        <w:pStyle w:val="Ttulo3"/>
      </w:pPr>
      <w:bookmarkStart w:id="23" w:name="_Toc134700816"/>
      <w:proofErr w:type="spellStart"/>
      <w:proofErr w:type="gramStart"/>
      <w:r w:rsidRPr="00B64271">
        <w:t>FindMantenimientosFechas</w:t>
      </w:r>
      <w:proofErr w:type="spellEnd"/>
      <w:r>
        <w:t>(</w:t>
      </w:r>
      <w:proofErr w:type="gramEnd"/>
      <w:r>
        <w:t>)</w:t>
      </w:r>
      <w:bookmarkEnd w:id="23"/>
    </w:p>
    <w:p w14:paraId="31A5FD86" w14:textId="77777777" w:rsidR="001D1C7E" w:rsidRDefault="001D1C7E" w:rsidP="001D1C7E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RepositorioMantenimiento</w:t>
      </w:r>
      <w:proofErr w:type="spellEnd"/>
    </w:p>
    <w:p w14:paraId="47FBD45F" w14:textId="2BB3AAA7" w:rsidR="001D1C7E" w:rsidRDefault="001D1C7E" w:rsidP="001D1C7E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 w:rsidR="00E40B75">
        <w:t>endDate</w:t>
      </w:r>
      <w:proofErr w:type="spellEnd"/>
      <w:r w:rsidR="00E40B75"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idCabana</w:t>
      </w:r>
      <w:proofErr w:type="spellEnd"/>
    </w:p>
    <w:p w14:paraId="230F206C" w14:textId="07C39E7C" w:rsidR="001D1C7E" w:rsidRDefault="001D1C7E" w:rsidP="001D1C7E">
      <w:pPr>
        <w:spacing w:before="0"/>
      </w:pPr>
      <w:r w:rsidRPr="00826101">
        <w:rPr>
          <w:b/>
          <w:bCs/>
        </w:rPr>
        <w:t>Función</w:t>
      </w:r>
      <w:r>
        <w:t xml:space="preserve">: Busca todos los Mantenimientos de una Cabaña en particular </w:t>
      </w:r>
      <w:r w:rsidR="00E40B75">
        <w:t>y entre las fechas ingresadas (inclusive)</w:t>
      </w:r>
      <w:r w:rsidR="00683AE6">
        <w:t xml:space="preserve"> y las ordena de forma descendiente según su costo. </w:t>
      </w:r>
      <w:r w:rsidR="00E40B75">
        <w:t>Solo compara las</w:t>
      </w:r>
      <w:r w:rsidR="00683AE6">
        <w:t xml:space="preserve"> fechas sin incluir las horas. Retorna una lista. </w:t>
      </w:r>
    </w:p>
    <w:p w14:paraId="7EFC5717" w14:textId="5071C182" w:rsidR="001D1C7E" w:rsidRDefault="00C81A31" w:rsidP="00453154">
      <w:pPr>
        <w:pStyle w:val="Ttulo2"/>
      </w:pPr>
      <w:bookmarkStart w:id="24" w:name="_Toc134700817"/>
      <w:r>
        <w:t>Parámetros</w:t>
      </w:r>
      <w:bookmarkEnd w:id="24"/>
    </w:p>
    <w:p w14:paraId="7088B7F1" w14:textId="0D592DBB" w:rsidR="009534A1" w:rsidRDefault="009534A1" w:rsidP="00453154">
      <w:pPr>
        <w:pStyle w:val="Ttulo3"/>
      </w:pPr>
      <w:bookmarkStart w:id="25" w:name="_Toc134700818"/>
      <w:proofErr w:type="spellStart"/>
      <w:proofErr w:type="gramStart"/>
      <w:r w:rsidRPr="009534A1">
        <w:t>ValorParametro</w:t>
      </w:r>
      <w:proofErr w:type="spellEnd"/>
      <w:r>
        <w:t>(</w:t>
      </w:r>
      <w:proofErr w:type="gramEnd"/>
      <w:r>
        <w:t>)</w:t>
      </w:r>
      <w:bookmarkEnd w:id="25"/>
    </w:p>
    <w:p w14:paraId="66201337" w14:textId="5031E82B" w:rsidR="009534A1" w:rsidRDefault="009534A1" w:rsidP="009534A1">
      <w:pPr>
        <w:spacing w:before="0" w:after="0"/>
      </w:pPr>
      <w:r w:rsidRPr="00826101">
        <w:rPr>
          <w:b/>
          <w:bCs/>
        </w:rPr>
        <w:t>Ubicación</w:t>
      </w:r>
      <w:r>
        <w:t>: Datos/Repositorios/</w:t>
      </w:r>
      <w:proofErr w:type="spellStart"/>
      <w:r>
        <w:t>RepositorioParámetro</w:t>
      </w:r>
      <w:proofErr w:type="spellEnd"/>
    </w:p>
    <w:p w14:paraId="778E184B" w14:textId="3B474E93" w:rsidR="009534A1" w:rsidRDefault="009534A1" w:rsidP="009534A1">
      <w:pPr>
        <w:spacing w:before="0" w:after="0"/>
      </w:pPr>
      <w:r w:rsidRPr="00826101">
        <w:rPr>
          <w:b/>
          <w:bCs/>
        </w:rPr>
        <w:t>Parámetros</w:t>
      </w:r>
      <w:r>
        <w:t xml:space="preserve">: </w:t>
      </w:r>
      <w:proofErr w:type="spellStart"/>
      <w:r w:rsidR="00453154">
        <w:t>string</w:t>
      </w:r>
      <w:proofErr w:type="spellEnd"/>
      <w:r w:rsidR="00453154">
        <w:t xml:space="preserve"> nombre</w:t>
      </w:r>
    </w:p>
    <w:p w14:paraId="2146E3FE" w14:textId="3F39362B" w:rsidR="009534A1" w:rsidRDefault="009534A1" w:rsidP="009534A1">
      <w:pPr>
        <w:spacing w:before="0"/>
      </w:pPr>
      <w:r w:rsidRPr="00826101">
        <w:rPr>
          <w:b/>
          <w:bCs/>
        </w:rPr>
        <w:lastRenderedPageBreak/>
        <w:t>Función</w:t>
      </w:r>
      <w:r>
        <w:t xml:space="preserve">: </w:t>
      </w:r>
      <w:r w:rsidR="00453154">
        <w:t>Busca el parámetro de interés según el nombre ingresado por p</w:t>
      </w:r>
      <w:r w:rsidR="006872EA">
        <w:t xml:space="preserve">arámetros de la función. Selecciona para el retorno solo el valor asociado a ese nombre. Retorna un único valor o </w:t>
      </w:r>
      <w:proofErr w:type="spellStart"/>
      <w:r w:rsidR="006872EA">
        <w:t>null</w:t>
      </w:r>
      <w:proofErr w:type="spellEnd"/>
      <w:r w:rsidR="006872EA">
        <w:t>.</w:t>
      </w:r>
    </w:p>
    <w:p w14:paraId="2BDD5C06" w14:textId="14DE4E57" w:rsidR="009534A1" w:rsidRDefault="004003FE" w:rsidP="004003FE">
      <w:pPr>
        <w:pStyle w:val="Ttulo1"/>
      </w:pPr>
      <w:r>
        <w:t>Estructura propuesta</w:t>
      </w:r>
    </w:p>
    <w:p w14:paraId="6A390531" w14:textId="470087D9" w:rsidR="009534A1" w:rsidRDefault="005E1D34" w:rsidP="001670E6">
      <w:r>
        <w:t>Ver imagen adjunta</w:t>
      </w:r>
      <w:r w:rsidR="001670E6">
        <w:t xml:space="preserve"> o el archivo </w:t>
      </w:r>
      <w:proofErr w:type="spellStart"/>
      <w:r w:rsidR="001670E6">
        <w:t>astah</w:t>
      </w:r>
      <w:proofErr w:type="spellEnd"/>
      <w:r w:rsidR="001670E6">
        <w:t>-UML.</w:t>
      </w:r>
    </w:p>
    <w:p w14:paraId="1D05AD57" w14:textId="3C4E8BF6" w:rsidR="001670E6" w:rsidRDefault="001670E6" w:rsidP="005D32E8">
      <w:r>
        <w:rPr>
          <w:noProof/>
        </w:rPr>
        <w:drawing>
          <wp:inline distT="0" distB="0" distL="0" distR="0" wp14:anchorId="22B2DDA0" wp14:editId="0BB67FD8">
            <wp:extent cx="6188710" cy="3171190"/>
            <wp:effectExtent l="0" t="0" r="2540" b="0"/>
            <wp:docPr id="10530659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6591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0500" w14:textId="77777777" w:rsidR="00C81A31" w:rsidRDefault="00C81A31" w:rsidP="005D32E8"/>
    <w:p w14:paraId="5E9AB44A" w14:textId="77777777" w:rsidR="001D1C7E" w:rsidRDefault="001D1C7E" w:rsidP="005D32E8"/>
    <w:p w14:paraId="091830EB" w14:textId="77777777" w:rsidR="00B64271" w:rsidRDefault="00B64271" w:rsidP="005D32E8"/>
    <w:p w14:paraId="3D051085" w14:textId="77777777" w:rsidR="00E45BCF" w:rsidRDefault="00E45BCF" w:rsidP="006A23F8"/>
    <w:p w14:paraId="0EEB0067" w14:textId="77777777" w:rsidR="0062190F" w:rsidRDefault="0062190F" w:rsidP="006A23F8"/>
    <w:p w14:paraId="71370657" w14:textId="0657874D" w:rsidR="00964BED" w:rsidRDefault="00964BED" w:rsidP="006A23F8"/>
    <w:sectPr w:rsidR="00964BED" w:rsidSect="00B77F15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F260" w14:textId="77777777" w:rsidR="00F308C4" w:rsidRDefault="00F308C4" w:rsidP="00D368A0">
      <w:pPr>
        <w:spacing w:after="0" w:line="240" w:lineRule="auto"/>
      </w:pPr>
      <w:r>
        <w:separator/>
      </w:r>
    </w:p>
  </w:endnote>
  <w:endnote w:type="continuationSeparator" w:id="0">
    <w:p w14:paraId="711C5186" w14:textId="77777777" w:rsidR="00F308C4" w:rsidRDefault="00F308C4" w:rsidP="00D368A0">
      <w:pPr>
        <w:spacing w:after="0" w:line="240" w:lineRule="auto"/>
      </w:pPr>
      <w:r>
        <w:continuationSeparator/>
      </w:r>
    </w:p>
  </w:endnote>
  <w:endnote w:type="continuationNotice" w:id="1">
    <w:p w14:paraId="05646A94" w14:textId="77777777" w:rsidR="00F308C4" w:rsidRDefault="00F308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914895"/>
      <w:docPartObj>
        <w:docPartGallery w:val="Page Numbers (Bottom of Page)"/>
        <w:docPartUnique/>
      </w:docPartObj>
    </w:sdtPr>
    <w:sdtEndPr/>
    <w:sdtContent>
      <w:p w14:paraId="17C44BA8" w14:textId="77777777" w:rsidR="002D2F29" w:rsidRDefault="002D2F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09726EC" w14:textId="77777777" w:rsidR="00D368A0" w:rsidRDefault="00D368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824D5" w14:textId="77777777" w:rsidR="00F308C4" w:rsidRDefault="00F308C4" w:rsidP="00D368A0">
      <w:pPr>
        <w:spacing w:after="0" w:line="240" w:lineRule="auto"/>
      </w:pPr>
      <w:r>
        <w:separator/>
      </w:r>
    </w:p>
  </w:footnote>
  <w:footnote w:type="continuationSeparator" w:id="0">
    <w:p w14:paraId="6D2540FB" w14:textId="77777777" w:rsidR="00F308C4" w:rsidRDefault="00F308C4" w:rsidP="00D368A0">
      <w:pPr>
        <w:spacing w:after="0" w:line="240" w:lineRule="auto"/>
      </w:pPr>
      <w:r>
        <w:continuationSeparator/>
      </w:r>
    </w:p>
  </w:footnote>
  <w:footnote w:type="continuationNotice" w:id="1">
    <w:p w14:paraId="72BC0BBD" w14:textId="77777777" w:rsidR="00F308C4" w:rsidRDefault="00F308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AF0"/>
    <w:multiLevelType w:val="hybridMultilevel"/>
    <w:tmpl w:val="E2D0EDB0"/>
    <w:lvl w:ilvl="0" w:tplc="3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240AA4"/>
    <w:multiLevelType w:val="hybridMultilevel"/>
    <w:tmpl w:val="DA5A347A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0442FB"/>
    <w:multiLevelType w:val="hybridMultilevel"/>
    <w:tmpl w:val="C1AC6ED6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4503809">
    <w:abstractNumId w:val="1"/>
  </w:num>
  <w:num w:numId="2" w16cid:durableId="1945720719">
    <w:abstractNumId w:val="1"/>
  </w:num>
  <w:num w:numId="3" w16cid:durableId="1455515467">
    <w:abstractNumId w:val="1"/>
  </w:num>
  <w:num w:numId="4" w16cid:durableId="2099255226">
    <w:abstractNumId w:val="1"/>
  </w:num>
  <w:num w:numId="5" w16cid:durableId="1152990574">
    <w:abstractNumId w:val="1"/>
  </w:num>
  <w:num w:numId="6" w16cid:durableId="231812737">
    <w:abstractNumId w:val="1"/>
  </w:num>
  <w:num w:numId="7" w16cid:durableId="918290814">
    <w:abstractNumId w:val="1"/>
  </w:num>
  <w:num w:numId="8" w16cid:durableId="1892304884">
    <w:abstractNumId w:val="1"/>
  </w:num>
  <w:num w:numId="9" w16cid:durableId="1176843173">
    <w:abstractNumId w:val="1"/>
  </w:num>
  <w:num w:numId="10" w16cid:durableId="520315438">
    <w:abstractNumId w:val="1"/>
  </w:num>
  <w:num w:numId="11" w16cid:durableId="1957058649">
    <w:abstractNumId w:val="0"/>
  </w:num>
  <w:num w:numId="12" w16cid:durableId="1054237730">
    <w:abstractNumId w:val="2"/>
  </w:num>
  <w:num w:numId="13" w16cid:durableId="231618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8"/>
    <w:rsid w:val="00005B82"/>
    <w:rsid w:val="0000719C"/>
    <w:rsid w:val="00011461"/>
    <w:rsid w:val="00012604"/>
    <w:rsid w:val="00020024"/>
    <w:rsid w:val="000314ED"/>
    <w:rsid w:val="00033FAB"/>
    <w:rsid w:val="00036D23"/>
    <w:rsid w:val="00042DEA"/>
    <w:rsid w:val="0004462B"/>
    <w:rsid w:val="0004717B"/>
    <w:rsid w:val="0006522F"/>
    <w:rsid w:val="00067946"/>
    <w:rsid w:val="0008217D"/>
    <w:rsid w:val="00082DC0"/>
    <w:rsid w:val="0009020C"/>
    <w:rsid w:val="00096A78"/>
    <w:rsid w:val="000A0205"/>
    <w:rsid w:val="000A2935"/>
    <w:rsid w:val="000A4533"/>
    <w:rsid w:val="000A4EF5"/>
    <w:rsid w:val="000A57B6"/>
    <w:rsid w:val="000B1E21"/>
    <w:rsid w:val="000B241E"/>
    <w:rsid w:val="000B3088"/>
    <w:rsid w:val="000B5A22"/>
    <w:rsid w:val="000C2826"/>
    <w:rsid w:val="000C44F6"/>
    <w:rsid w:val="000C69EB"/>
    <w:rsid w:val="000D5230"/>
    <w:rsid w:val="000D6501"/>
    <w:rsid w:val="000E78B1"/>
    <w:rsid w:val="00102743"/>
    <w:rsid w:val="0010597D"/>
    <w:rsid w:val="00107755"/>
    <w:rsid w:val="001227CE"/>
    <w:rsid w:val="00131087"/>
    <w:rsid w:val="00137F92"/>
    <w:rsid w:val="001448DD"/>
    <w:rsid w:val="00144BF6"/>
    <w:rsid w:val="00150621"/>
    <w:rsid w:val="001652F1"/>
    <w:rsid w:val="001670E6"/>
    <w:rsid w:val="00170A0F"/>
    <w:rsid w:val="00170A23"/>
    <w:rsid w:val="00173B67"/>
    <w:rsid w:val="00173E7B"/>
    <w:rsid w:val="001841AC"/>
    <w:rsid w:val="00185499"/>
    <w:rsid w:val="001901E6"/>
    <w:rsid w:val="00190543"/>
    <w:rsid w:val="00197369"/>
    <w:rsid w:val="00197968"/>
    <w:rsid w:val="001A63C5"/>
    <w:rsid w:val="001A7C4E"/>
    <w:rsid w:val="001B1A21"/>
    <w:rsid w:val="001B1C24"/>
    <w:rsid w:val="001B52BD"/>
    <w:rsid w:val="001C5E5D"/>
    <w:rsid w:val="001D028B"/>
    <w:rsid w:val="001D1C7E"/>
    <w:rsid w:val="001D6338"/>
    <w:rsid w:val="001E219F"/>
    <w:rsid w:val="001F6449"/>
    <w:rsid w:val="00200F34"/>
    <w:rsid w:val="00205101"/>
    <w:rsid w:val="00210F87"/>
    <w:rsid w:val="00211CE1"/>
    <w:rsid w:val="0021262F"/>
    <w:rsid w:val="002145A7"/>
    <w:rsid w:val="00220F95"/>
    <w:rsid w:val="0022139F"/>
    <w:rsid w:val="00221BCB"/>
    <w:rsid w:val="002234D5"/>
    <w:rsid w:val="00225183"/>
    <w:rsid w:val="00225679"/>
    <w:rsid w:val="00226A39"/>
    <w:rsid w:val="00232E8A"/>
    <w:rsid w:val="00244999"/>
    <w:rsid w:val="0024716E"/>
    <w:rsid w:val="002473D5"/>
    <w:rsid w:val="00252BB5"/>
    <w:rsid w:val="00255218"/>
    <w:rsid w:val="002555C0"/>
    <w:rsid w:val="002736EA"/>
    <w:rsid w:val="00274FEE"/>
    <w:rsid w:val="00277926"/>
    <w:rsid w:val="002865BD"/>
    <w:rsid w:val="00286617"/>
    <w:rsid w:val="00290220"/>
    <w:rsid w:val="00295023"/>
    <w:rsid w:val="00297854"/>
    <w:rsid w:val="002A51F4"/>
    <w:rsid w:val="002B0DC4"/>
    <w:rsid w:val="002B63CE"/>
    <w:rsid w:val="002C1CFB"/>
    <w:rsid w:val="002C385F"/>
    <w:rsid w:val="002D2F29"/>
    <w:rsid w:val="002D42DF"/>
    <w:rsid w:val="002D5B70"/>
    <w:rsid w:val="002D7B5A"/>
    <w:rsid w:val="002E38C4"/>
    <w:rsid w:val="002E607D"/>
    <w:rsid w:val="002F1D34"/>
    <w:rsid w:val="002F52F8"/>
    <w:rsid w:val="002F6B75"/>
    <w:rsid w:val="002F6BF8"/>
    <w:rsid w:val="00302315"/>
    <w:rsid w:val="00304754"/>
    <w:rsid w:val="003073EF"/>
    <w:rsid w:val="00322EBB"/>
    <w:rsid w:val="00327B7A"/>
    <w:rsid w:val="003364A2"/>
    <w:rsid w:val="003408C4"/>
    <w:rsid w:val="00340AC3"/>
    <w:rsid w:val="00344BD5"/>
    <w:rsid w:val="00345097"/>
    <w:rsid w:val="00350B8C"/>
    <w:rsid w:val="0035250A"/>
    <w:rsid w:val="003558A8"/>
    <w:rsid w:val="00361FCF"/>
    <w:rsid w:val="00362C83"/>
    <w:rsid w:val="00363D3D"/>
    <w:rsid w:val="00363ECF"/>
    <w:rsid w:val="003642D9"/>
    <w:rsid w:val="003649E6"/>
    <w:rsid w:val="00371CB0"/>
    <w:rsid w:val="00374549"/>
    <w:rsid w:val="003753F2"/>
    <w:rsid w:val="003804C0"/>
    <w:rsid w:val="0038612E"/>
    <w:rsid w:val="003866CA"/>
    <w:rsid w:val="003872D9"/>
    <w:rsid w:val="0039421B"/>
    <w:rsid w:val="0039431C"/>
    <w:rsid w:val="003A18A0"/>
    <w:rsid w:val="003A1C3D"/>
    <w:rsid w:val="003A5571"/>
    <w:rsid w:val="003A64CC"/>
    <w:rsid w:val="003B0963"/>
    <w:rsid w:val="003B7A12"/>
    <w:rsid w:val="003D5B45"/>
    <w:rsid w:val="003E3F79"/>
    <w:rsid w:val="003E5802"/>
    <w:rsid w:val="003E7AA3"/>
    <w:rsid w:val="003F0CAA"/>
    <w:rsid w:val="003F0D5C"/>
    <w:rsid w:val="003F4042"/>
    <w:rsid w:val="003F5551"/>
    <w:rsid w:val="003F7412"/>
    <w:rsid w:val="00400034"/>
    <w:rsid w:val="004003FE"/>
    <w:rsid w:val="004004F8"/>
    <w:rsid w:val="00411581"/>
    <w:rsid w:val="00412ADB"/>
    <w:rsid w:val="0042343B"/>
    <w:rsid w:val="00431943"/>
    <w:rsid w:val="004328AD"/>
    <w:rsid w:val="00436FE1"/>
    <w:rsid w:val="00437B18"/>
    <w:rsid w:val="004447D8"/>
    <w:rsid w:val="004518EF"/>
    <w:rsid w:val="00453154"/>
    <w:rsid w:val="00456B2D"/>
    <w:rsid w:val="00460810"/>
    <w:rsid w:val="00466815"/>
    <w:rsid w:val="00466F2A"/>
    <w:rsid w:val="00471297"/>
    <w:rsid w:val="00475C6C"/>
    <w:rsid w:val="00475D0F"/>
    <w:rsid w:val="00476B84"/>
    <w:rsid w:val="004906E6"/>
    <w:rsid w:val="00493C6E"/>
    <w:rsid w:val="004959C3"/>
    <w:rsid w:val="004A28F4"/>
    <w:rsid w:val="004A4929"/>
    <w:rsid w:val="004A7496"/>
    <w:rsid w:val="004B1C4B"/>
    <w:rsid w:val="004B26F2"/>
    <w:rsid w:val="004C1C6C"/>
    <w:rsid w:val="004C2F8F"/>
    <w:rsid w:val="004D1190"/>
    <w:rsid w:val="004D5A9A"/>
    <w:rsid w:val="004D6614"/>
    <w:rsid w:val="004E44A5"/>
    <w:rsid w:val="004E62C3"/>
    <w:rsid w:val="004E6BAE"/>
    <w:rsid w:val="004F0489"/>
    <w:rsid w:val="004F14BF"/>
    <w:rsid w:val="0050140E"/>
    <w:rsid w:val="00505B57"/>
    <w:rsid w:val="0051622C"/>
    <w:rsid w:val="005207F4"/>
    <w:rsid w:val="00542CD7"/>
    <w:rsid w:val="00545220"/>
    <w:rsid w:val="0056008F"/>
    <w:rsid w:val="00560380"/>
    <w:rsid w:val="00562098"/>
    <w:rsid w:val="00563447"/>
    <w:rsid w:val="00564BC8"/>
    <w:rsid w:val="00565AD6"/>
    <w:rsid w:val="00572F2C"/>
    <w:rsid w:val="00576AE9"/>
    <w:rsid w:val="005774B2"/>
    <w:rsid w:val="005843FB"/>
    <w:rsid w:val="00593FE5"/>
    <w:rsid w:val="00594AAF"/>
    <w:rsid w:val="00596D62"/>
    <w:rsid w:val="005A1417"/>
    <w:rsid w:val="005A5A99"/>
    <w:rsid w:val="005A63F6"/>
    <w:rsid w:val="005B0118"/>
    <w:rsid w:val="005C36A4"/>
    <w:rsid w:val="005C4962"/>
    <w:rsid w:val="005D148A"/>
    <w:rsid w:val="005D32E8"/>
    <w:rsid w:val="005E1D34"/>
    <w:rsid w:val="005F3823"/>
    <w:rsid w:val="00604637"/>
    <w:rsid w:val="006049EF"/>
    <w:rsid w:val="0060672B"/>
    <w:rsid w:val="0062190F"/>
    <w:rsid w:val="00631251"/>
    <w:rsid w:val="00632389"/>
    <w:rsid w:val="006410A7"/>
    <w:rsid w:val="0064146C"/>
    <w:rsid w:val="006608C7"/>
    <w:rsid w:val="00664075"/>
    <w:rsid w:val="0067340B"/>
    <w:rsid w:val="006745B8"/>
    <w:rsid w:val="006806C0"/>
    <w:rsid w:val="006816C1"/>
    <w:rsid w:val="00683AE6"/>
    <w:rsid w:val="00684042"/>
    <w:rsid w:val="00684C6E"/>
    <w:rsid w:val="006872EA"/>
    <w:rsid w:val="00690395"/>
    <w:rsid w:val="00691DB2"/>
    <w:rsid w:val="006923B6"/>
    <w:rsid w:val="00692DE2"/>
    <w:rsid w:val="00693A65"/>
    <w:rsid w:val="0069425A"/>
    <w:rsid w:val="006967B8"/>
    <w:rsid w:val="006A0210"/>
    <w:rsid w:val="006A11D7"/>
    <w:rsid w:val="006A23F8"/>
    <w:rsid w:val="006A2892"/>
    <w:rsid w:val="006A2FDF"/>
    <w:rsid w:val="006B05E5"/>
    <w:rsid w:val="006B721E"/>
    <w:rsid w:val="006C654E"/>
    <w:rsid w:val="006D02DA"/>
    <w:rsid w:val="006D0D91"/>
    <w:rsid w:val="006D105C"/>
    <w:rsid w:val="006D27E9"/>
    <w:rsid w:val="006D751C"/>
    <w:rsid w:val="006E32E0"/>
    <w:rsid w:val="006E678A"/>
    <w:rsid w:val="006E6D27"/>
    <w:rsid w:val="006F1F1F"/>
    <w:rsid w:val="006F37C6"/>
    <w:rsid w:val="006F5B5A"/>
    <w:rsid w:val="00700E87"/>
    <w:rsid w:val="00704F4B"/>
    <w:rsid w:val="00716B6C"/>
    <w:rsid w:val="007216ED"/>
    <w:rsid w:val="0072339D"/>
    <w:rsid w:val="007253A3"/>
    <w:rsid w:val="00727938"/>
    <w:rsid w:val="00727D90"/>
    <w:rsid w:val="00732302"/>
    <w:rsid w:val="0073377F"/>
    <w:rsid w:val="00733CA3"/>
    <w:rsid w:val="00734578"/>
    <w:rsid w:val="00737667"/>
    <w:rsid w:val="007472F7"/>
    <w:rsid w:val="00751FAE"/>
    <w:rsid w:val="0075430A"/>
    <w:rsid w:val="00761F95"/>
    <w:rsid w:val="00762789"/>
    <w:rsid w:val="00763D76"/>
    <w:rsid w:val="00764DE2"/>
    <w:rsid w:val="007655EB"/>
    <w:rsid w:val="00774402"/>
    <w:rsid w:val="007750F3"/>
    <w:rsid w:val="00776FE2"/>
    <w:rsid w:val="0077742A"/>
    <w:rsid w:val="00782379"/>
    <w:rsid w:val="00792FBC"/>
    <w:rsid w:val="007965F1"/>
    <w:rsid w:val="00796781"/>
    <w:rsid w:val="007A0B6C"/>
    <w:rsid w:val="007A2AC7"/>
    <w:rsid w:val="007B0CF5"/>
    <w:rsid w:val="007C348C"/>
    <w:rsid w:val="007C480B"/>
    <w:rsid w:val="007C7789"/>
    <w:rsid w:val="007D34AD"/>
    <w:rsid w:val="007E49CA"/>
    <w:rsid w:val="007F0B78"/>
    <w:rsid w:val="007F28F7"/>
    <w:rsid w:val="007F65C1"/>
    <w:rsid w:val="0080027A"/>
    <w:rsid w:val="00803738"/>
    <w:rsid w:val="0081317A"/>
    <w:rsid w:val="00820B2B"/>
    <w:rsid w:val="008254D5"/>
    <w:rsid w:val="008254FE"/>
    <w:rsid w:val="00826101"/>
    <w:rsid w:val="0082779D"/>
    <w:rsid w:val="008404D2"/>
    <w:rsid w:val="008413FC"/>
    <w:rsid w:val="00843FA9"/>
    <w:rsid w:val="00846F73"/>
    <w:rsid w:val="00855A9E"/>
    <w:rsid w:val="00856E36"/>
    <w:rsid w:val="00857719"/>
    <w:rsid w:val="008611E1"/>
    <w:rsid w:val="00863010"/>
    <w:rsid w:val="008630D2"/>
    <w:rsid w:val="00871591"/>
    <w:rsid w:val="00871788"/>
    <w:rsid w:val="008831AB"/>
    <w:rsid w:val="008919E8"/>
    <w:rsid w:val="00897E4C"/>
    <w:rsid w:val="008A1BF8"/>
    <w:rsid w:val="008A34E4"/>
    <w:rsid w:val="008B12E7"/>
    <w:rsid w:val="008B5BD1"/>
    <w:rsid w:val="008C0C40"/>
    <w:rsid w:val="008C0D93"/>
    <w:rsid w:val="008C273D"/>
    <w:rsid w:val="008C3353"/>
    <w:rsid w:val="008C4677"/>
    <w:rsid w:val="008C4F5B"/>
    <w:rsid w:val="008C670D"/>
    <w:rsid w:val="008D1964"/>
    <w:rsid w:val="008D2A0F"/>
    <w:rsid w:val="008D3C01"/>
    <w:rsid w:val="008D3E4D"/>
    <w:rsid w:val="008D41B0"/>
    <w:rsid w:val="008D45BA"/>
    <w:rsid w:val="008E0566"/>
    <w:rsid w:val="008E1E9C"/>
    <w:rsid w:val="008E48FB"/>
    <w:rsid w:val="008F3E86"/>
    <w:rsid w:val="008F6AF4"/>
    <w:rsid w:val="009068C6"/>
    <w:rsid w:val="0091264E"/>
    <w:rsid w:val="00917EFA"/>
    <w:rsid w:val="009257CA"/>
    <w:rsid w:val="009275C1"/>
    <w:rsid w:val="009364CB"/>
    <w:rsid w:val="009517B5"/>
    <w:rsid w:val="009534A1"/>
    <w:rsid w:val="00954B6A"/>
    <w:rsid w:val="00955AE0"/>
    <w:rsid w:val="00964BED"/>
    <w:rsid w:val="00964CE3"/>
    <w:rsid w:val="00975409"/>
    <w:rsid w:val="00975F14"/>
    <w:rsid w:val="00992E77"/>
    <w:rsid w:val="00993444"/>
    <w:rsid w:val="009A3236"/>
    <w:rsid w:val="009A74F3"/>
    <w:rsid w:val="009B2258"/>
    <w:rsid w:val="009B3AB1"/>
    <w:rsid w:val="009B3C2B"/>
    <w:rsid w:val="009C1C02"/>
    <w:rsid w:val="009C44A2"/>
    <w:rsid w:val="009D04D5"/>
    <w:rsid w:val="009D16B5"/>
    <w:rsid w:val="009D24F6"/>
    <w:rsid w:val="009E66A0"/>
    <w:rsid w:val="009F25BF"/>
    <w:rsid w:val="009F2AA3"/>
    <w:rsid w:val="009F439B"/>
    <w:rsid w:val="009F5873"/>
    <w:rsid w:val="009F59BC"/>
    <w:rsid w:val="009F6A91"/>
    <w:rsid w:val="009F7542"/>
    <w:rsid w:val="00A00ACB"/>
    <w:rsid w:val="00A04CB8"/>
    <w:rsid w:val="00A07C85"/>
    <w:rsid w:val="00A07E54"/>
    <w:rsid w:val="00A132C2"/>
    <w:rsid w:val="00A13CBE"/>
    <w:rsid w:val="00A1514F"/>
    <w:rsid w:val="00A15816"/>
    <w:rsid w:val="00A230F6"/>
    <w:rsid w:val="00A23BAB"/>
    <w:rsid w:val="00A249DB"/>
    <w:rsid w:val="00A3091C"/>
    <w:rsid w:val="00A30D78"/>
    <w:rsid w:val="00A31B8D"/>
    <w:rsid w:val="00A32685"/>
    <w:rsid w:val="00A457F5"/>
    <w:rsid w:val="00A518E0"/>
    <w:rsid w:val="00A554A6"/>
    <w:rsid w:val="00A55A92"/>
    <w:rsid w:val="00A65BF0"/>
    <w:rsid w:val="00A666F8"/>
    <w:rsid w:val="00A66738"/>
    <w:rsid w:val="00A66CEE"/>
    <w:rsid w:val="00A71CCC"/>
    <w:rsid w:val="00A71E7C"/>
    <w:rsid w:val="00A749B7"/>
    <w:rsid w:val="00A93A8D"/>
    <w:rsid w:val="00A95508"/>
    <w:rsid w:val="00AA1912"/>
    <w:rsid w:val="00AA4870"/>
    <w:rsid w:val="00AA4F5D"/>
    <w:rsid w:val="00AA54BE"/>
    <w:rsid w:val="00AB199D"/>
    <w:rsid w:val="00AB67E5"/>
    <w:rsid w:val="00AB7DA8"/>
    <w:rsid w:val="00AC0DDB"/>
    <w:rsid w:val="00AC1D0B"/>
    <w:rsid w:val="00AC510D"/>
    <w:rsid w:val="00AD3020"/>
    <w:rsid w:val="00AD69F2"/>
    <w:rsid w:val="00AE7EAC"/>
    <w:rsid w:val="00AF11A0"/>
    <w:rsid w:val="00AF13DB"/>
    <w:rsid w:val="00AF66C5"/>
    <w:rsid w:val="00B0443F"/>
    <w:rsid w:val="00B1118D"/>
    <w:rsid w:val="00B12189"/>
    <w:rsid w:val="00B2608F"/>
    <w:rsid w:val="00B31503"/>
    <w:rsid w:val="00B318EA"/>
    <w:rsid w:val="00B33947"/>
    <w:rsid w:val="00B34070"/>
    <w:rsid w:val="00B46CA3"/>
    <w:rsid w:val="00B47B77"/>
    <w:rsid w:val="00B5616A"/>
    <w:rsid w:val="00B62DDD"/>
    <w:rsid w:val="00B64271"/>
    <w:rsid w:val="00B7160A"/>
    <w:rsid w:val="00B7583C"/>
    <w:rsid w:val="00B77F15"/>
    <w:rsid w:val="00B77F9F"/>
    <w:rsid w:val="00B86E8A"/>
    <w:rsid w:val="00B90C90"/>
    <w:rsid w:val="00B93734"/>
    <w:rsid w:val="00BA25EA"/>
    <w:rsid w:val="00BB2000"/>
    <w:rsid w:val="00BB4823"/>
    <w:rsid w:val="00BD4989"/>
    <w:rsid w:val="00BD5338"/>
    <w:rsid w:val="00BD5734"/>
    <w:rsid w:val="00BE575C"/>
    <w:rsid w:val="00C01623"/>
    <w:rsid w:val="00C12CB0"/>
    <w:rsid w:val="00C16BB3"/>
    <w:rsid w:val="00C2529B"/>
    <w:rsid w:val="00C42D1A"/>
    <w:rsid w:val="00C42D95"/>
    <w:rsid w:val="00C521F2"/>
    <w:rsid w:val="00C523BE"/>
    <w:rsid w:val="00C528A4"/>
    <w:rsid w:val="00C54780"/>
    <w:rsid w:val="00C61BC9"/>
    <w:rsid w:val="00C700A0"/>
    <w:rsid w:val="00C70A70"/>
    <w:rsid w:val="00C71004"/>
    <w:rsid w:val="00C765EE"/>
    <w:rsid w:val="00C76A83"/>
    <w:rsid w:val="00C80F29"/>
    <w:rsid w:val="00C81A31"/>
    <w:rsid w:val="00C82C27"/>
    <w:rsid w:val="00C90FE7"/>
    <w:rsid w:val="00C92DD0"/>
    <w:rsid w:val="00CA2BE9"/>
    <w:rsid w:val="00CB1F64"/>
    <w:rsid w:val="00CC3323"/>
    <w:rsid w:val="00CC3B3C"/>
    <w:rsid w:val="00CC5252"/>
    <w:rsid w:val="00CC6AC8"/>
    <w:rsid w:val="00CC7B19"/>
    <w:rsid w:val="00CD080F"/>
    <w:rsid w:val="00CD59C0"/>
    <w:rsid w:val="00CF4D4F"/>
    <w:rsid w:val="00CF6E39"/>
    <w:rsid w:val="00CF73D1"/>
    <w:rsid w:val="00D03EAD"/>
    <w:rsid w:val="00D05D55"/>
    <w:rsid w:val="00D124F1"/>
    <w:rsid w:val="00D1476D"/>
    <w:rsid w:val="00D17C17"/>
    <w:rsid w:val="00D24492"/>
    <w:rsid w:val="00D317A5"/>
    <w:rsid w:val="00D3328F"/>
    <w:rsid w:val="00D35B87"/>
    <w:rsid w:val="00D368A0"/>
    <w:rsid w:val="00D43B43"/>
    <w:rsid w:val="00D44C4E"/>
    <w:rsid w:val="00D4784A"/>
    <w:rsid w:val="00D510FD"/>
    <w:rsid w:val="00D623C0"/>
    <w:rsid w:val="00D72195"/>
    <w:rsid w:val="00D75520"/>
    <w:rsid w:val="00D80981"/>
    <w:rsid w:val="00D8558B"/>
    <w:rsid w:val="00D86138"/>
    <w:rsid w:val="00D90419"/>
    <w:rsid w:val="00D91005"/>
    <w:rsid w:val="00D979A4"/>
    <w:rsid w:val="00DA035F"/>
    <w:rsid w:val="00DA22C8"/>
    <w:rsid w:val="00DA30B0"/>
    <w:rsid w:val="00DA32B0"/>
    <w:rsid w:val="00DA7CB4"/>
    <w:rsid w:val="00DC705D"/>
    <w:rsid w:val="00DE1FBC"/>
    <w:rsid w:val="00DE71E5"/>
    <w:rsid w:val="00DF07F4"/>
    <w:rsid w:val="00DF3BE8"/>
    <w:rsid w:val="00DF5671"/>
    <w:rsid w:val="00E07CDA"/>
    <w:rsid w:val="00E07E58"/>
    <w:rsid w:val="00E123A6"/>
    <w:rsid w:val="00E123B7"/>
    <w:rsid w:val="00E1590C"/>
    <w:rsid w:val="00E21C52"/>
    <w:rsid w:val="00E2252C"/>
    <w:rsid w:val="00E24B44"/>
    <w:rsid w:val="00E27317"/>
    <w:rsid w:val="00E27F77"/>
    <w:rsid w:val="00E33B1D"/>
    <w:rsid w:val="00E34B77"/>
    <w:rsid w:val="00E35621"/>
    <w:rsid w:val="00E40B75"/>
    <w:rsid w:val="00E413B7"/>
    <w:rsid w:val="00E447F1"/>
    <w:rsid w:val="00E45BCF"/>
    <w:rsid w:val="00E47D82"/>
    <w:rsid w:val="00E513EA"/>
    <w:rsid w:val="00E51EAC"/>
    <w:rsid w:val="00E53BAD"/>
    <w:rsid w:val="00E5519B"/>
    <w:rsid w:val="00E5567C"/>
    <w:rsid w:val="00E570BA"/>
    <w:rsid w:val="00E57D30"/>
    <w:rsid w:val="00E73776"/>
    <w:rsid w:val="00E90C01"/>
    <w:rsid w:val="00E91F7E"/>
    <w:rsid w:val="00E9436E"/>
    <w:rsid w:val="00EA4027"/>
    <w:rsid w:val="00EB782F"/>
    <w:rsid w:val="00EC3C6E"/>
    <w:rsid w:val="00EC413A"/>
    <w:rsid w:val="00EC55DD"/>
    <w:rsid w:val="00EC736C"/>
    <w:rsid w:val="00ED0A8A"/>
    <w:rsid w:val="00ED1A6C"/>
    <w:rsid w:val="00ED37C0"/>
    <w:rsid w:val="00EE2DD5"/>
    <w:rsid w:val="00EE44FD"/>
    <w:rsid w:val="00EF2B7D"/>
    <w:rsid w:val="00EF3B17"/>
    <w:rsid w:val="00EF7FBF"/>
    <w:rsid w:val="00F00285"/>
    <w:rsid w:val="00F02C69"/>
    <w:rsid w:val="00F107FE"/>
    <w:rsid w:val="00F10FAE"/>
    <w:rsid w:val="00F112E5"/>
    <w:rsid w:val="00F158CB"/>
    <w:rsid w:val="00F20C43"/>
    <w:rsid w:val="00F223C5"/>
    <w:rsid w:val="00F26AE6"/>
    <w:rsid w:val="00F272C5"/>
    <w:rsid w:val="00F2740F"/>
    <w:rsid w:val="00F308C4"/>
    <w:rsid w:val="00F31842"/>
    <w:rsid w:val="00F31DB0"/>
    <w:rsid w:val="00F4401C"/>
    <w:rsid w:val="00F72D3E"/>
    <w:rsid w:val="00F745EC"/>
    <w:rsid w:val="00F8281D"/>
    <w:rsid w:val="00FA017D"/>
    <w:rsid w:val="00FA269B"/>
    <w:rsid w:val="00FA2E4B"/>
    <w:rsid w:val="00FA312E"/>
    <w:rsid w:val="00FB0E25"/>
    <w:rsid w:val="00FC75B8"/>
    <w:rsid w:val="00FD1157"/>
    <w:rsid w:val="00FD1F81"/>
    <w:rsid w:val="00FD65AD"/>
    <w:rsid w:val="00FE50A1"/>
    <w:rsid w:val="00FE540F"/>
    <w:rsid w:val="00FF4C93"/>
    <w:rsid w:val="00FF5291"/>
    <w:rsid w:val="1169BF2E"/>
    <w:rsid w:val="1245066C"/>
    <w:rsid w:val="145BD189"/>
    <w:rsid w:val="15204497"/>
    <w:rsid w:val="15E2DA43"/>
    <w:rsid w:val="18D8E9A8"/>
    <w:rsid w:val="18EF8CD1"/>
    <w:rsid w:val="1B4A0DDF"/>
    <w:rsid w:val="1C01D3B6"/>
    <w:rsid w:val="1DF67126"/>
    <w:rsid w:val="1FC8BF2B"/>
    <w:rsid w:val="20C17A4C"/>
    <w:rsid w:val="248C61D0"/>
    <w:rsid w:val="252FB479"/>
    <w:rsid w:val="27533D11"/>
    <w:rsid w:val="27F5C656"/>
    <w:rsid w:val="284EC456"/>
    <w:rsid w:val="30A543BF"/>
    <w:rsid w:val="34002F10"/>
    <w:rsid w:val="37005FAC"/>
    <w:rsid w:val="3B397263"/>
    <w:rsid w:val="3C5990C8"/>
    <w:rsid w:val="4A8B9343"/>
    <w:rsid w:val="4BE5D14C"/>
    <w:rsid w:val="50F99B29"/>
    <w:rsid w:val="521AFDC4"/>
    <w:rsid w:val="5905E6AC"/>
    <w:rsid w:val="5B47C1A5"/>
    <w:rsid w:val="5B99760F"/>
    <w:rsid w:val="5C18390E"/>
    <w:rsid w:val="5CCA69A9"/>
    <w:rsid w:val="60AF1102"/>
    <w:rsid w:val="68E1CE2C"/>
    <w:rsid w:val="6DC8D7F0"/>
    <w:rsid w:val="71213B3C"/>
    <w:rsid w:val="748888D9"/>
    <w:rsid w:val="74AF920E"/>
    <w:rsid w:val="75B564B9"/>
    <w:rsid w:val="77496FCD"/>
    <w:rsid w:val="7AA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9F70"/>
  <w15:chartTrackingRefBased/>
  <w15:docId w15:val="{45254178-74AB-4A22-821A-59B06CB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F8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A23F8"/>
    <w:pPr>
      <w:pBdr>
        <w:top w:val="single" w:sz="24" w:space="0" w:color="8A0000" w:themeColor="accent1"/>
        <w:left w:val="single" w:sz="24" w:space="0" w:color="8A0000" w:themeColor="accent1"/>
        <w:bottom w:val="single" w:sz="24" w:space="0" w:color="8A0000" w:themeColor="accent1"/>
        <w:right w:val="single" w:sz="24" w:space="0" w:color="8A0000" w:themeColor="accent1"/>
      </w:pBdr>
      <w:shd w:val="clear" w:color="auto" w:fill="8A0000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195"/>
    <w:pPr>
      <w:pBdr>
        <w:top w:val="single" w:sz="24" w:space="0" w:color="FFB4B4" w:themeColor="accent1" w:themeTint="33"/>
        <w:left w:val="single" w:sz="24" w:space="0" w:color="FFB4B4" w:themeColor="accent1" w:themeTint="33"/>
        <w:bottom w:val="single" w:sz="24" w:space="0" w:color="FFB4B4" w:themeColor="accent1" w:themeTint="33"/>
        <w:right w:val="single" w:sz="24" w:space="0" w:color="FFB4B4" w:themeColor="accent1" w:themeTint="33"/>
      </w:pBdr>
      <w:shd w:val="clear" w:color="auto" w:fill="FFB4B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45EC"/>
    <w:pPr>
      <w:pBdr>
        <w:top w:val="single" w:sz="6" w:space="2" w:color="8A0000" w:themeColor="accent1"/>
        <w:bottom w:val="single" w:sz="6" w:space="1" w:color="8A0000" w:themeColor="accent1"/>
      </w:pBdr>
      <w:spacing w:before="300" w:after="0"/>
      <w:outlineLvl w:val="2"/>
    </w:pPr>
    <w:rPr>
      <w:rFonts w:ascii="Cascadia Mono" w:hAnsi="Cascadia Mono"/>
      <w:b/>
      <w:color w:val="440000" w:themeColor="accent1" w:themeShade="7F"/>
      <w:spacing w:val="15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195"/>
    <w:pPr>
      <w:pBdr>
        <w:top w:val="dotted" w:sz="6" w:space="2" w:color="8A0000" w:themeColor="accent1"/>
      </w:pBdr>
      <w:spacing w:before="200" w:after="0"/>
      <w:outlineLvl w:val="3"/>
    </w:pPr>
    <w:rPr>
      <w:caps/>
      <w:color w:val="67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72195"/>
    <w:pPr>
      <w:pBdr>
        <w:bottom w:val="single" w:sz="6" w:space="1" w:color="8A0000" w:themeColor="accent1"/>
      </w:pBdr>
      <w:spacing w:before="200" w:after="0"/>
      <w:outlineLvl w:val="4"/>
    </w:pPr>
    <w:rPr>
      <w:caps/>
      <w:color w:val="67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195"/>
    <w:pPr>
      <w:pBdr>
        <w:bottom w:val="dotted" w:sz="6" w:space="1" w:color="8A0000" w:themeColor="accent1"/>
      </w:pBdr>
      <w:spacing w:before="200" w:after="0"/>
      <w:outlineLvl w:val="5"/>
    </w:pPr>
    <w:rPr>
      <w:caps/>
      <w:color w:val="67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195"/>
    <w:pPr>
      <w:spacing w:before="200" w:after="0"/>
      <w:outlineLvl w:val="6"/>
    </w:pPr>
    <w:rPr>
      <w:caps/>
      <w:color w:val="67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1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1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Prrafodelista"/>
    <w:link w:val="CdigoCar"/>
    <w:rsid w:val="00727D90"/>
    <w:rPr>
      <w:rFonts w:ascii="Consolas" w:hAnsi="Consolas"/>
      <w:bCs/>
      <w:lang w:val="es-MX"/>
    </w:rPr>
  </w:style>
  <w:style w:type="character" w:customStyle="1" w:styleId="CdigoCar">
    <w:name w:val="Código Car"/>
    <w:basedOn w:val="Fuentedeprrafopredeter"/>
    <w:link w:val="Cdigo"/>
    <w:rsid w:val="00727D90"/>
    <w:rPr>
      <w:rFonts w:ascii="Consolas" w:hAnsi="Consolas"/>
      <w:bCs/>
      <w:lang w:val="es-MX"/>
    </w:rPr>
  </w:style>
  <w:style w:type="paragraph" w:styleId="Prrafodelista">
    <w:name w:val="List Paragraph"/>
    <w:basedOn w:val="Normal"/>
    <w:uiPriority w:val="34"/>
    <w:qFormat/>
    <w:rsid w:val="00727D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3F8"/>
    <w:rPr>
      <w:caps/>
      <w:color w:val="FFFFFF" w:themeColor="background1"/>
      <w:spacing w:val="15"/>
      <w:sz w:val="24"/>
      <w:szCs w:val="22"/>
      <w:shd w:val="clear" w:color="auto" w:fill="8A0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72195"/>
    <w:rPr>
      <w:caps/>
      <w:spacing w:val="15"/>
      <w:shd w:val="clear" w:color="auto" w:fill="FFB4B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745EC"/>
    <w:rPr>
      <w:rFonts w:ascii="Cascadia Mono" w:hAnsi="Cascadia Mono"/>
      <w:b/>
      <w:color w:val="440000" w:themeColor="accent1" w:themeShade="7F"/>
      <w:spacing w:val="15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195"/>
    <w:rPr>
      <w:caps/>
      <w:color w:val="67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195"/>
    <w:rPr>
      <w:caps/>
      <w:color w:val="67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1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19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2195"/>
    <w:rPr>
      <w:b/>
      <w:bCs/>
      <w:color w:val="6700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72195"/>
    <w:pPr>
      <w:spacing w:before="0" w:after="0"/>
    </w:pPr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2195"/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1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721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72195"/>
    <w:rPr>
      <w:b/>
      <w:bCs/>
    </w:rPr>
  </w:style>
  <w:style w:type="character" w:styleId="nfasis">
    <w:name w:val="Emphasis"/>
    <w:uiPriority w:val="20"/>
    <w:qFormat/>
    <w:rsid w:val="00D72195"/>
    <w:rPr>
      <w:caps/>
      <w:color w:val="44000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721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21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721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195"/>
    <w:pPr>
      <w:spacing w:before="240" w:after="240" w:line="240" w:lineRule="auto"/>
      <w:ind w:left="1080" w:right="1080"/>
      <w:jc w:val="center"/>
    </w:pPr>
    <w:rPr>
      <w:color w:val="8A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195"/>
    <w:rPr>
      <w:color w:val="8A0000" w:themeColor="accent1"/>
      <w:sz w:val="24"/>
      <w:szCs w:val="24"/>
    </w:rPr>
  </w:style>
  <w:style w:type="character" w:styleId="nfasissutil">
    <w:name w:val="Subtle Emphasis"/>
    <w:uiPriority w:val="19"/>
    <w:qFormat/>
    <w:rsid w:val="00D72195"/>
    <w:rPr>
      <w:i/>
      <w:iCs/>
      <w:color w:val="440000" w:themeColor="accent1" w:themeShade="7F"/>
    </w:rPr>
  </w:style>
  <w:style w:type="character" w:styleId="nfasisintenso">
    <w:name w:val="Intense Emphasis"/>
    <w:uiPriority w:val="21"/>
    <w:qFormat/>
    <w:rsid w:val="00D72195"/>
    <w:rPr>
      <w:b/>
      <w:bCs/>
      <w:caps/>
      <w:color w:val="440000" w:themeColor="accent1" w:themeShade="7F"/>
      <w:spacing w:val="10"/>
    </w:rPr>
  </w:style>
  <w:style w:type="character" w:styleId="Referenciasutil">
    <w:name w:val="Subtle Reference"/>
    <w:uiPriority w:val="31"/>
    <w:qFormat/>
    <w:rsid w:val="00D72195"/>
    <w:rPr>
      <w:b/>
      <w:bCs/>
      <w:color w:val="8A0000" w:themeColor="accent1"/>
    </w:rPr>
  </w:style>
  <w:style w:type="character" w:styleId="Referenciaintensa">
    <w:name w:val="Intense Reference"/>
    <w:uiPriority w:val="32"/>
    <w:qFormat/>
    <w:rsid w:val="00D72195"/>
    <w:rPr>
      <w:b/>
      <w:bCs/>
      <w:i/>
      <w:iCs/>
      <w:caps/>
      <w:color w:val="8A0000" w:themeColor="accent1"/>
    </w:rPr>
  </w:style>
  <w:style w:type="character" w:styleId="Ttulodellibro">
    <w:name w:val="Book Title"/>
    <w:uiPriority w:val="33"/>
    <w:qFormat/>
    <w:rsid w:val="00D7219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7219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D368A0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D368A0"/>
  </w:style>
  <w:style w:type="paragraph" w:styleId="Piedepgina">
    <w:name w:val="footer"/>
    <w:basedOn w:val="Normal"/>
    <w:link w:val="Piedepgina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8A0"/>
  </w:style>
  <w:style w:type="paragraph" w:styleId="TDC1">
    <w:name w:val="toc 1"/>
    <w:basedOn w:val="Normal"/>
    <w:next w:val="Normal"/>
    <w:autoRedefine/>
    <w:uiPriority w:val="39"/>
    <w:unhideWhenUsed/>
    <w:rsid w:val="00AA1912"/>
    <w:pPr>
      <w:tabs>
        <w:tab w:val="right" w:leader="dot" w:pos="8494"/>
      </w:tabs>
      <w:spacing w:after="10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A74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74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A7496"/>
    <w:rPr>
      <w:color w:val="6B9F25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0597D"/>
    <w:pPr>
      <w:spacing w:after="100"/>
      <w:ind w:left="66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56E36"/>
  </w:style>
  <w:style w:type="table" w:styleId="Tablaconcuadrcula">
    <w:name w:val="Table Grid"/>
    <w:basedOn w:val="Tablanormal"/>
    <w:uiPriority w:val="39"/>
    <w:rsid w:val="00CB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B1F64"/>
    <w:pPr>
      <w:spacing w:after="0" w:line="240" w:lineRule="auto"/>
    </w:pPr>
    <w:tblPr>
      <w:tblStyleRowBandSize w:val="1"/>
      <w:tblStyleColBandSize w:val="1"/>
      <w:tblBorders>
        <w:top w:val="single" w:sz="4" w:space="0" w:color="FF6A6A" w:themeColor="accent1" w:themeTint="66"/>
        <w:left w:val="single" w:sz="4" w:space="0" w:color="FF6A6A" w:themeColor="accent1" w:themeTint="66"/>
        <w:bottom w:val="single" w:sz="4" w:space="0" w:color="FF6A6A" w:themeColor="accent1" w:themeTint="66"/>
        <w:right w:val="single" w:sz="4" w:space="0" w:color="FF6A6A" w:themeColor="accent1" w:themeTint="66"/>
        <w:insideH w:val="single" w:sz="4" w:space="0" w:color="FF6A6A" w:themeColor="accent1" w:themeTint="66"/>
        <w:insideV w:val="single" w:sz="4" w:space="0" w:color="FF6A6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1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1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CB1F6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1F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1F6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B1F64"/>
    <w:rPr>
      <w:color w:val="B26B02" w:themeColor="followed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880"/>
    </w:pPr>
    <w:rPr>
      <w:szCs w:val="22"/>
      <w:lang w:eastAsia="es-UY"/>
    </w:rPr>
  </w:style>
  <w:style w:type="paragraph" w:styleId="TDC6">
    <w:name w:val="toc 6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100"/>
    </w:pPr>
    <w:rPr>
      <w:szCs w:val="22"/>
      <w:lang w:eastAsia="es-UY"/>
    </w:rPr>
  </w:style>
  <w:style w:type="paragraph" w:styleId="TDC7">
    <w:name w:val="toc 7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320"/>
    </w:pPr>
    <w:rPr>
      <w:szCs w:val="22"/>
      <w:lang w:eastAsia="es-UY"/>
    </w:rPr>
  </w:style>
  <w:style w:type="paragraph" w:styleId="TDC8">
    <w:name w:val="toc 8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540"/>
    </w:pPr>
    <w:rPr>
      <w:szCs w:val="22"/>
      <w:lang w:eastAsia="es-UY"/>
    </w:rPr>
  </w:style>
  <w:style w:type="paragraph" w:styleId="TDC9">
    <w:name w:val="toc 9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760"/>
    </w:pPr>
    <w:rPr>
      <w:szCs w:val="22"/>
      <w:lang w:eastAsia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3866C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70A0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table" w:styleId="Tablaconcuadrcula1clara">
    <w:name w:val="Grid Table 1 Light"/>
    <w:basedOn w:val="Tablanormal"/>
    <w:uiPriority w:val="46"/>
    <w:rsid w:val="002902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Documents\Plantillas%20personalizadas%20de%20Office\ORT2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8A0000"/>
      </a:accent1>
      <a:accent2>
        <a:srgbClr val="FE1212"/>
      </a:accent2>
      <a:accent3>
        <a:srgbClr val="EE6D49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C38E4-6819-4D41-BC7E-EB4378D0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ORT2</Template>
  <TotalTime>182</TotalTime>
  <Pages>6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Fernández</dc:creator>
  <cp:keywords/>
  <dc:description/>
  <cp:lastModifiedBy>Sofi Fernandez</cp:lastModifiedBy>
  <cp:revision>94</cp:revision>
  <cp:lastPrinted>2023-05-11T15:49:00Z</cp:lastPrinted>
  <dcterms:created xsi:type="dcterms:W3CDTF">2023-05-02T00:47:00Z</dcterms:created>
  <dcterms:modified xsi:type="dcterms:W3CDTF">2023-05-11T15:49:00Z</dcterms:modified>
</cp:coreProperties>
</file>